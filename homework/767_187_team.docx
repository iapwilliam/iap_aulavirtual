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54C0" w:rsidRPr="00F862B8" w:rsidRDefault="003954C0">
      <w:pPr>
        <w:jc w:val="right"/>
        <w:rPr>
          <w:rFonts w:ascii="Arial" w:hAnsi="Arial" w:cs="Arial"/>
          <w:sz w:val="24"/>
          <w:lang w:val="es-MX"/>
        </w:rPr>
      </w:pPr>
      <w:bookmarkStart w:id="0" w:name="_GoBack"/>
      <w:bookmarkEnd w:id="0"/>
      <w:r w:rsidRPr="00F862B8">
        <w:rPr>
          <w:rFonts w:ascii="Arial" w:hAnsi="Arial" w:cs="Arial"/>
          <w:sz w:val="24"/>
          <w:lang w:val="es-MX"/>
        </w:rPr>
        <w:t>Rocío Guadalupe Cervantes Cancino</w:t>
      </w:r>
    </w:p>
    <w:p w:rsidR="003954C0" w:rsidRPr="00F862B8" w:rsidRDefault="003954C0">
      <w:pPr>
        <w:jc w:val="right"/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>Instituto de Administración Pública del</w:t>
      </w:r>
    </w:p>
    <w:p w:rsidR="003954C0" w:rsidRPr="00F862B8" w:rsidRDefault="003954C0">
      <w:pPr>
        <w:jc w:val="right"/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 xml:space="preserve">Estado de </w:t>
      </w:r>
      <w:r w:rsidR="00037587" w:rsidRPr="00F862B8">
        <w:rPr>
          <w:rFonts w:ascii="Arial" w:hAnsi="Arial" w:cs="Arial"/>
          <w:sz w:val="24"/>
          <w:lang w:val="es-MX"/>
        </w:rPr>
        <w:t>Chiapa</w:t>
      </w:r>
      <w:r w:rsidR="00037587">
        <w:rPr>
          <w:rFonts w:ascii="Arial" w:hAnsi="Arial" w:cs="Arial"/>
          <w:sz w:val="24"/>
          <w:lang w:val="es-MX"/>
        </w:rPr>
        <w:t>s</w:t>
      </w:r>
      <w:r w:rsidR="00037587" w:rsidRPr="00F862B8">
        <w:rPr>
          <w:rFonts w:ascii="Arial" w:hAnsi="Arial" w:cs="Arial"/>
          <w:sz w:val="24"/>
          <w:lang w:val="es-MX"/>
        </w:rPr>
        <w:t>,</w:t>
      </w:r>
      <w:r w:rsidRPr="00F862B8">
        <w:rPr>
          <w:rFonts w:ascii="Arial" w:hAnsi="Arial" w:cs="Arial"/>
          <w:sz w:val="24"/>
          <w:lang w:val="es-MX"/>
        </w:rPr>
        <w:t xml:space="preserve"> A.C.</w:t>
      </w:r>
    </w:p>
    <w:p w:rsidR="003954C0" w:rsidRPr="00F862B8" w:rsidRDefault="003954C0">
      <w:pPr>
        <w:jc w:val="right"/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>Actividad 2</w:t>
      </w:r>
    </w:p>
    <w:p w:rsidR="003954C0" w:rsidRPr="00F862B8" w:rsidRDefault="003954C0">
      <w:pPr>
        <w:jc w:val="right"/>
        <w:rPr>
          <w:rFonts w:ascii="Arial" w:hAnsi="Arial" w:cs="Arial"/>
          <w:sz w:val="24"/>
          <w:lang w:val="es-MX"/>
        </w:rPr>
      </w:pPr>
    </w:p>
    <w:p w:rsidR="003954C0" w:rsidRPr="00037587" w:rsidRDefault="003954C0">
      <w:pPr>
        <w:jc w:val="center"/>
        <w:rPr>
          <w:rFonts w:ascii="Arial" w:hAnsi="Arial" w:cs="Arial"/>
          <w:b/>
          <w:sz w:val="24"/>
          <w:u w:val="single"/>
          <w:lang w:val="es-MX"/>
        </w:rPr>
      </w:pPr>
      <w:r w:rsidRPr="00037587">
        <w:rPr>
          <w:rFonts w:ascii="Arial" w:hAnsi="Arial" w:cs="Arial"/>
          <w:b/>
          <w:sz w:val="24"/>
          <w:u w:val="single"/>
          <w:lang w:val="es-MX"/>
        </w:rPr>
        <w:t xml:space="preserve">Análisis del Texto </w:t>
      </w:r>
    </w:p>
    <w:p w:rsidR="003954C0" w:rsidRPr="00037587" w:rsidRDefault="003954C0">
      <w:pPr>
        <w:jc w:val="center"/>
        <w:rPr>
          <w:rFonts w:ascii="Arial" w:hAnsi="Arial" w:cs="Arial"/>
          <w:b/>
          <w:i/>
          <w:sz w:val="24"/>
          <w:u w:val="single"/>
          <w:lang w:val="es-MX"/>
        </w:rPr>
      </w:pPr>
      <w:r w:rsidRPr="00037587">
        <w:rPr>
          <w:rFonts w:ascii="Arial" w:hAnsi="Arial" w:cs="Arial"/>
          <w:b/>
          <w:i/>
          <w:sz w:val="24"/>
          <w:u w:val="single"/>
          <w:lang w:val="es-MX"/>
        </w:rPr>
        <w:t>El estado de las reformas del Estado en América Latina</w:t>
      </w:r>
    </w:p>
    <w:p w:rsidR="003954C0" w:rsidRPr="00F862B8" w:rsidRDefault="003954C0">
      <w:pPr>
        <w:jc w:val="center"/>
        <w:rPr>
          <w:rFonts w:ascii="Arial" w:hAnsi="Arial" w:cs="Arial"/>
          <w:sz w:val="24"/>
          <w:lang w:val="es-MX"/>
        </w:rPr>
      </w:pPr>
    </w:p>
    <w:p w:rsidR="003954C0" w:rsidRPr="00F862B8" w:rsidRDefault="0003758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´</w:t>
      </w:r>
      <w:r>
        <w:rPr>
          <w:rFonts w:ascii="Arial" w:hAnsi="Arial" w:cs="Arial"/>
          <w:sz w:val="24"/>
          <w:lang w:val="es-MX"/>
        </w:rPr>
        <w:tab/>
      </w:r>
      <w:r w:rsidR="003954C0" w:rsidRPr="00F862B8">
        <w:rPr>
          <w:rFonts w:ascii="Arial" w:hAnsi="Arial" w:cs="Arial"/>
          <w:sz w:val="24"/>
          <w:lang w:val="es-MX"/>
        </w:rPr>
        <w:t>La mayoría de los Países de latinoamericanos han pasado por procesos similares, tanto sociales como políticos y económicos, esto debido a los aspectos históricos y culturales que tienen en común.</w:t>
      </w: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 xml:space="preserve">De igual forma, los </w:t>
      </w:r>
      <w:r w:rsidR="00F862B8" w:rsidRPr="00F862B8">
        <w:rPr>
          <w:rFonts w:ascii="Arial" w:hAnsi="Arial" w:cs="Arial"/>
          <w:sz w:val="24"/>
          <w:lang w:val="es-MX"/>
        </w:rPr>
        <w:t>países</w:t>
      </w:r>
      <w:r w:rsidRPr="00F862B8">
        <w:rPr>
          <w:rFonts w:ascii="Arial" w:hAnsi="Arial" w:cs="Arial"/>
          <w:sz w:val="24"/>
          <w:lang w:val="es-MX"/>
        </w:rPr>
        <w:t xml:space="preserve"> que conforman </w:t>
      </w:r>
      <w:r w:rsidR="00F862B8" w:rsidRPr="00F862B8">
        <w:rPr>
          <w:rFonts w:ascii="Arial" w:hAnsi="Arial" w:cs="Arial"/>
          <w:sz w:val="24"/>
          <w:lang w:val="es-MX"/>
        </w:rPr>
        <w:t>América latina</w:t>
      </w:r>
      <w:r w:rsidRPr="00F862B8">
        <w:rPr>
          <w:rFonts w:ascii="Arial" w:hAnsi="Arial" w:cs="Arial"/>
          <w:sz w:val="24"/>
          <w:lang w:val="es-MX"/>
        </w:rPr>
        <w:t xml:space="preserve"> han llevado a cabo una evolución similar, aunque con variaciones de tiempo y conceptuales, en las Reformas estructurales dentro del Poder Judicial. Dichas reformas han ido encaminadas a distintos aspectos relativos a erradicar la corrupción, mejorar la eficiencia, mayor independencia judicial y un incremento en el acceso a la justicia.</w:t>
      </w: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 xml:space="preserve">Los principales promotores de estos cambios en el sistema judicial han sido los grupos políticos y la opinión </w:t>
      </w:r>
      <w:r w:rsidR="00037587" w:rsidRPr="00F862B8">
        <w:rPr>
          <w:rFonts w:ascii="Arial" w:hAnsi="Arial" w:cs="Arial"/>
          <w:sz w:val="24"/>
          <w:lang w:val="es-MX"/>
        </w:rPr>
        <w:t>pública</w:t>
      </w:r>
      <w:r w:rsidRPr="00F862B8">
        <w:rPr>
          <w:rFonts w:ascii="Arial" w:hAnsi="Arial" w:cs="Arial"/>
          <w:sz w:val="24"/>
          <w:lang w:val="es-MX"/>
        </w:rPr>
        <w:t xml:space="preserve">, aunque los efectos de dichas reformas han variado </w:t>
      </w:r>
      <w:r w:rsidR="00F862B8" w:rsidRPr="00F862B8">
        <w:rPr>
          <w:rFonts w:ascii="Arial" w:hAnsi="Arial" w:cs="Arial"/>
          <w:sz w:val="24"/>
          <w:lang w:val="es-MX"/>
        </w:rPr>
        <w:t>según</w:t>
      </w:r>
      <w:r w:rsidRPr="00F862B8">
        <w:rPr>
          <w:rFonts w:ascii="Arial" w:hAnsi="Arial" w:cs="Arial"/>
          <w:sz w:val="24"/>
          <w:lang w:val="es-MX"/>
        </w:rPr>
        <w:t xml:space="preserve"> el </w:t>
      </w:r>
      <w:r w:rsidR="00F862B8" w:rsidRPr="00F862B8">
        <w:rPr>
          <w:rFonts w:ascii="Arial" w:hAnsi="Arial" w:cs="Arial"/>
          <w:sz w:val="24"/>
          <w:lang w:val="es-MX"/>
        </w:rPr>
        <w:t>país</w:t>
      </w:r>
      <w:r w:rsidRPr="00F862B8">
        <w:rPr>
          <w:rFonts w:ascii="Arial" w:hAnsi="Arial" w:cs="Arial"/>
          <w:sz w:val="24"/>
          <w:lang w:val="es-MX"/>
        </w:rPr>
        <w:t>.</w:t>
      </w: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 xml:space="preserve">Tal parece que la clave del éxito en algunos Países al implementar las reformas fue la transparencia en el proceso, la correcta adecuación al contexto </w:t>
      </w:r>
      <w:r w:rsidR="00F862B8" w:rsidRPr="00F862B8">
        <w:rPr>
          <w:rFonts w:ascii="Arial" w:hAnsi="Arial" w:cs="Arial"/>
          <w:sz w:val="24"/>
          <w:lang w:val="es-MX"/>
        </w:rPr>
        <w:t>socioeconómico</w:t>
      </w:r>
      <w:r w:rsidRPr="00F862B8">
        <w:rPr>
          <w:rFonts w:ascii="Arial" w:hAnsi="Arial" w:cs="Arial"/>
          <w:sz w:val="24"/>
          <w:lang w:val="es-MX"/>
        </w:rPr>
        <w:t xml:space="preserve"> y </w:t>
      </w:r>
      <w:r w:rsidR="00037587" w:rsidRPr="00F862B8">
        <w:rPr>
          <w:rFonts w:ascii="Arial" w:hAnsi="Arial" w:cs="Arial"/>
          <w:sz w:val="24"/>
          <w:lang w:val="es-MX"/>
        </w:rPr>
        <w:t>político,</w:t>
      </w:r>
      <w:r w:rsidRPr="00F862B8">
        <w:rPr>
          <w:rFonts w:ascii="Arial" w:hAnsi="Arial" w:cs="Arial"/>
          <w:sz w:val="24"/>
          <w:lang w:val="es-MX"/>
        </w:rPr>
        <w:t xml:space="preserve"> así como la amplia participación de los múltiples sectores </w:t>
      </w:r>
      <w:r w:rsidR="00F862B8" w:rsidRPr="00F862B8">
        <w:rPr>
          <w:rFonts w:ascii="Arial" w:hAnsi="Arial" w:cs="Arial"/>
          <w:sz w:val="24"/>
          <w:lang w:val="es-MX"/>
        </w:rPr>
        <w:t>involucrados</w:t>
      </w:r>
      <w:r w:rsidRPr="00F862B8">
        <w:rPr>
          <w:rFonts w:ascii="Arial" w:hAnsi="Arial" w:cs="Arial"/>
          <w:sz w:val="24"/>
          <w:lang w:val="es-MX"/>
        </w:rPr>
        <w:t>.</w:t>
      </w: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 xml:space="preserve">Cabe destacar que uno de los objetivos principales de los cambios en la estructura y desempeño del poder judicial en esta región es convertir las Cortes en órganos menos subordinados y reposicionarlas respecto a las demás ramas del poder, para así conseguir que sus resoluciones no tengan influencia por </w:t>
      </w:r>
      <w:r w:rsidR="00F862B8" w:rsidRPr="00F862B8">
        <w:rPr>
          <w:rFonts w:ascii="Arial" w:hAnsi="Arial" w:cs="Arial"/>
          <w:sz w:val="24"/>
          <w:lang w:val="es-MX"/>
        </w:rPr>
        <w:t>parte</w:t>
      </w:r>
      <w:r w:rsidRPr="00F862B8">
        <w:rPr>
          <w:rFonts w:ascii="Arial" w:hAnsi="Arial" w:cs="Arial"/>
          <w:sz w:val="24"/>
          <w:lang w:val="es-MX"/>
        </w:rPr>
        <w:t xml:space="preserve"> de los demás poderes que conforman el Estado y se genere una conciencia al Legislador de tomar en cuenta a la Constitución al momento de legislar, creando, de este modo, mayor responsabilidad </w:t>
      </w:r>
      <w:proofErr w:type="gramStart"/>
      <w:r w:rsidRPr="00F862B8">
        <w:rPr>
          <w:rFonts w:ascii="Arial" w:hAnsi="Arial" w:cs="Arial"/>
          <w:sz w:val="24"/>
          <w:lang w:val="es-MX"/>
        </w:rPr>
        <w:t>legislativa</w:t>
      </w:r>
      <w:proofErr w:type="gramEnd"/>
      <w:r w:rsidRPr="00F862B8">
        <w:rPr>
          <w:rFonts w:ascii="Arial" w:hAnsi="Arial" w:cs="Arial"/>
          <w:sz w:val="24"/>
          <w:lang w:val="es-MX"/>
        </w:rPr>
        <w:t>.</w:t>
      </w: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  <w:r w:rsidRPr="00F862B8">
        <w:rPr>
          <w:rFonts w:ascii="Arial" w:hAnsi="Arial" w:cs="Arial"/>
          <w:sz w:val="24"/>
          <w:lang w:val="es-MX"/>
        </w:rPr>
        <w:t>En conclusión, puedo considerar que la evolución y conceptualización de la estructura del poder judicial es un gran paso hacia la correcta, eficiente y responsable manera de impartir justicia, y un avance en la adecuada división de Poderes.</w:t>
      </w: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3954C0" w:rsidRPr="00F862B8" w:rsidRDefault="003954C0">
      <w:pPr>
        <w:rPr>
          <w:rFonts w:ascii="Arial" w:hAnsi="Arial" w:cs="Arial"/>
          <w:sz w:val="24"/>
          <w:lang w:val="es-MX"/>
        </w:rPr>
      </w:pPr>
    </w:p>
    <w:p w:rsidR="00037587" w:rsidRDefault="00037587" w:rsidP="00F862B8">
      <w:pPr>
        <w:jc w:val="center"/>
        <w:rPr>
          <w:rFonts w:ascii="Arial" w:hAnsi="Arial" w:cs="Arial"/>
          <w:sz w:val="24"/>
          <w:lang w:val="es-MX"/>
        </w:rPr>
      </w:pPr>
    </w:p>
    <w:p w:rsidR="003954C0" w:rsidRPr="00037587" w:rsidRDefault="00F862B8" w:rsidP="00F862B8">
      <w:pPr>
        <w:jc w:val="center"/>
        <w:rPr>
          <w:rFonts w:ascii="Arial" w:hAnsi="Arial" w:cs="Arial"/>
          <w:b/>
          <w:sz w:val="24"/>
          <w:u w:val="single"/>
          <w:lang w:val="es-MX"/>
        </w:rPr>
      </w:pPr>
      <w:r w:rsidRPr="00037587">
        <w:rPr>
          <w:rFonts w:ascii="Arial" w:hAnsi="Arial" w:cs="Arial"/>
          <w:b/>
          <w:sz w:val="24"/>
          <w:u w:val="single"/>
          <w:lang w:val="es-MX"/>
        </w:rPr>
        <w:t xml:space="preserve">Análisis del Texto </w:t>
      </w:r>
    </w:p>
    <w:p w:rsidR="00F862B8" w:rsidRPr="00037587" w:rsidRDefault="00F862B8" w:rsidP="00F862B8">
      <w:pPr>
        <w:jc w:val="center"/>
        <w:rPr>
          <w:rFonts w:ascii="Arial" w:hAnsi="Arial" w:cs="Arial"/>
          <w:b/>
          <w:i/>
          <w:sz w:val="24"/>
          <w:u w:val="single"/>
          <w:lang w:val="es-MX"/>
        </w:rPr>
      </w:pPr>
      <w:r w:rsidRPr="00037587">
        <w:rPr>
          <w:rFonts w:ascii="Arial" w:hAnsi="Arial" w:cs="Arial"/>
          <w:b/>
          <w:i/>
          <w:sz w:val="24"/>
          <w:u w:val="single"/>
          <w:lang w:val="es-MX"/>
        </w:rPr>
        <w:t>La Administración Pública</w:t>
      </w:r>
    </w:p>
    <w:p w:rsidR="00F862B8" w:rsidRDefault="00F862B8" w:rsidP="00F862B8">
      <w:pPr>
        <w:jc w:val="center"/>
        <w:rPr>
          <w:rFonts w:ascii="Arial" w:hAnsi="Arial" w:cs="Arial"/>
          <w:sz w:val="24"/>
          <w:lang w:val="es-MX"/>
        </w:rPr>
      </w:pPr>
    </w:p>
    <w:p w:rsidR="00F862B8" w:rsidRDefault="00F862B8" w:rsidP="00F862B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  <w:r w:rsidR="00037587">
        <w:rPr>
          <w:rFonts w:ascii="Arial" w:hAnsi="Arial" w:cs="Arial"/>
          <w:sz w:val="24"/>
          <w:lang w:val="es-MX"/>
        </w:rPr>
        <w:t>Comúnmente</w:t>
      </w:r>
      <w:r>
        <w:rPr>
          <w:rFonts w:ascii="Arial" w:hAnsi="Arial" w:cs="Arial"/>
          <w:sz w:val="24"/>
          <w:lang w:val="es-MX"/>
        </w:rPr>
        <w:t xml:space="preserve"> cuando hablamos </w:t>
      </w:r>
      <w:proofErr w:type="gramStart"/>
      <w:r>
        <w:rPr>
          <w:rFonts w:ascii="Arial" w:hAnsi="Arial" w:cs="Arial"/>
          <w:sz w:val="24"/>
          <w:lang w:val="es-MX"/>
        </w:rPr>
        <w:t>de  Administración</w:t>
      </w:r>
      <w:proofErr w:type="gramEnd"/>
      <w:r>
        <w:rPr>
          <w:rFonts w:ascii="Arial" w:hAnsi="Arial" w:cs="Arial"/>
          <w:sz w:val="24"/>
          <w:lang w:val="es-MX"/>
        </w:rPr>
        <w:t xml:space="preserve"> Pública hacemos referencia al Poder Ejecutivo, dejando de lado al Legislativo y al Judicial; sin embargo, y tomando en cuenta que la administración se puede entender como la aplicación correcta de los recursos humanos y materiales para llegar al cumplimiento de un objetivo previamente planteado, entonces nos damos cuenta que también se engloba a los otros dos poderes que conforman al Estado.</w:t>
      </w:r>
    </w:p>
    <w:p w:rsidR="00F862B8" w:rsidRDefault="00F862B8" w:rsidP="00F862B8">
      <w:pPr>
        <w:rPr>
          <w:rFonts w:ascii="Arial" w:hAnsi="Arial" w:cs="Arial"/>
          <w:sz w:val="24"/>
          <w:lang w:val="es-MX"/>
        </w:rPr>
      </w:pPr>
    </w:p>
    <w:p w:rsidR="00F862B8" w:rsidRDefault="00F862B8" w:rsidP="00F862B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En el artículo 90 de la Constitución Política de los Estados Unidos Mexicanos, encontramos contemplada la Administración Pública Federal y, de igual forma, nos hace referencia a la división que tiene ésta, en Centralizada y Paraestatal.-</w:t>
      </w:r>
    </w:p>
    <w:p w:rsidR="00F862B8" w:rsidRDefault="00F862B8" w:rsidP="00F862B8">
      <w:pPr>
        <w:rPr>
          <w:rFonts w:ascii="Arial" w:hAnsi="Arial" w:cs="Arial"/>
          <w:sz w:val="24"/>
          <w:lang w:val="es-MX"/>
        </w:rPr>
      </w:pPr>
    </w:p>
    <w:p w:rsidR="006D77E8" w:rsidRDefault="00F862B8" w:rsidP="00F862B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Partiendo de los conceptos de concentración y desconcentración, podemos comprender que el primero de ellos nos hace referencia al englobe de aquello que encontramos disperso </w:t>
      </w:r>
      <w:r w:rsidR="003602EB">
        <w:rPr>
          <w:rFonts w:ascii="Arial" w:hAnsi="Arial" w:cs="Arial"/>
          <w:sz w:val="24"/>
          <w:lang w:val="es-MX"/>
        </w:rPr>
        <w:t xml:space="preserve">en órganos con facultades </w:t>
      </w:r>
      <w:r w:rsidR="00037587">
        <w:rPr>
          <w:rFonts w:ascii="Arial" w:hAnsi="Arial" w:cs="Arial"/>
          <w:sz w:val="24"/>
          <w:lang w:val="es-MX"/>
        </w:rPr>
        <w:t>específicas</w:t>
      </w:r>
      <w:r w:rsidR="003602EB">
        <w:rPr>
          <w:rFonts w:ascii="Arial" w:hAnsi="Arial" w:cs="Arial"/>
          <w:sz w:val="24"/>
          <w:lang w:val="es-MX"/>
        </w:rPr>
        <w:t xml:space="preserve"> para tratar ciertos sectores</w:t>
      </w:r>
      <w:r w:rsidR="00840180">
        <w:rPr>
          <w:rFonts w:ascii="Arial" w:hAnsi="Arial" w:cs="Arial"/>
          <w:sz w:val="24"/>
          <w:lang w:val="es-MX"/>
        </w:rPr>
        <w:t>; los órganos centralizados son la presidencia de la República, las Secretarías de Estado y la Consejería Jurídica del Poder Ejecutivo Federal</w:t>
      </w:r>
      <w:r w:rsidR="003602EB">
        <w:rPr>
          <w:rFonts w:ascii="Arial" w:hAnsi="Arial" w:cs="Arial"/>
          <w:sz w:val="24"/>
          <w:lang w:val="es-MX"/>
        </w:rPr>
        <w:t>. Por otro lado</w:t>
      </w:r>
      <w:r w:rsidR="00037587">
        <w:rPr>
          <w:rFonts w:ascii="Arial" w:hAnsi="Arial" w:cs="Arial"/>
          <w:sz w:val="24"/>
          <w:lang w:val="es-MX"/>
        </w:rPr>
        <w:t>,</w:t>
      </w:r>
      <w:r w:rsidR="003602EB">
        <w:rPr>
          <w:rFonts w:ascii="Arial" w:hAnsi="Arial" w:cs="Arial"/>
          <w:sz w:val="24"/>
          <w:lang w:val="es-MX"/>
        </w:rPr>
        <w:t xml:space="preserve"> la desconcentración nos hace referencia, de manera genérica</w:t>
      </w:r>
      <w:r w:rsidR="00037587">
        <w:rPr>
          <w:rFonts w:ascii="Arial" w:hAnsi="Arial" w:cs="Arial"/>
          <w:sz w:val="24"/>
          <w:lang w:val="es-MX"/>
        </w:rPr>
        <w:t>,</w:t>
      </w:r>
      <w:r w:rsidR="003602EB">
        <w:rPr>
          <w:rFonts w:ascii="Arial" w:hAnsi="Arial" w:cs="Arial"/>
          <w:sz w:val="24"/>
          <w:lang w:val="es-MX"/>
        </w:rPr>
        <w:t xml:space="preserve"> a </w:t>
      </w:r>
      <w:r w:rsidR="00037587">
        <w:rPr>
          <w:rFonts w:ascii="Arial" w:hAnsi="Arial" w:cs="Arial"/>
          <w:sz w:val="24"/>
          <w:lang w:val="es-MX"/>
        </w:rPr>
        <w:t>la transferencia de facultades por parte de los órganos superiores a los inferiores para poder ejercer satisfactoriamente sus labores, repartiéndolas en dichos órganos inferiores, agilizando el despacho de los asuntos y permitiéndole la toma de ciertas decisiones</w:t>
      </w:r>
      <w:r w:rsidR="006D77E8">
        <w:rPr>
          <w:rFonts w:ascii="Arial" w:hAnsi="Arial" w:cs="Arial"/>
          <w:sz w:val="24"/>
          <w:lang w:val="es-MX"/>
        </w:rPr>
        <w:t>.</w:t>
      </w:r>
    </w:p>
    <w:p w:rsidR="006D77E8" w:rsidRDefault="006D77E8" w:rsidP="00F862B8">
      <w:pPr>
        <w:rPr>
          <w:rFonts w:ascii="Arial" w:hAnsi="Arial" w:cs="Arial"/>
          <w:sz w:val="24"/>
          <w:lang w:val="es-MX"/>
        </w:rPr>
      </w:pPr>
    </w:p>
    <w:p w:rsidR="006D77E8" w:rsidRDefault="006D77E8" w:rsidP="00F862B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Por su parte, los órganos centralizados confían la realización de ciertas actividades a otro tipos de órganos denominados descentralizados, los cuales suelen guardar una cierta relación de subordinación, pero no hay una relación jerárquica, como la tienen los desconcentrados; existen tres modalidades en las que los órganos centralizados descentralizan sus funciones y estas son: por colaboración, en la que se les atribuyen a los particulares ciertos servicios públicos; por región, que se encarga de representar los intereses en cierta área geográfica</w:t>
      </w:r>
      <w:r w:rsidR="00840180">
        <w:rPr>
          <w:rFonts w:ascii="Arial" w:hAnsi="Arial" w:cs="Arial"/>
          <w:sz w:val="24"/>
          <w:lang w:val="es-MX"/>
        </w:rPr>
        <w:t>; y, por último, por servicio mediante la cual se pretende satisfacer una necesidad a través de concesionar la facultad de brindar un servicio público bajo una estricta vigilancia de la administración pública.</w:t>
      </w:r>
    </w:p>
    <w:p w:rsidR="00840180" w:rsidRDefault="00840180" w:rsidP="00F862B8">
      <w:pPr>
        <w:rPr>
          <w:rFonts w:ascii="Arial" w:hAnsi="Arial" w:cs="Arial"/>
          <w:sz w:val="24"/>
          <w:lang w:val="es-MX"/>
        </w:rPr>
      </w:pPr>
    </w:p>
    <w:p w:rsidR="00F862B8" w:rsidRDefault="00840180" w:rsidP="00F862B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Como podemos observar, la administración pública es una extensa “red” de facultades que se van delegando bajo ciertos esquemas y reglamentación, con la finalidad de poder satisfacer eficientemente los servicios públicos y, en general todas las necesidades de la población y el gobierno que administra.</w:t>
      </w:r>
    </w:p>
    <w:p w:rsidR="00840180" w:rsidRDefault="00840180" w:rsidP="00F862B8">
      <w:pPr>
        <w:rPr>
          <w:rFonts w:ascii="Arial" w:hAnsi="Arial" w:cs="Arial"/>
          <w:sz w:val="24"/>
          <w:lang w:val="es-MX"/>
        </w:rPr>
      </w:pPr>
    </w:p>
    <w:p w:rsidR="00840180" w:rsidRDefault="00840180" w:rsidP="00F862B8">
      <w:pPr>
        <w:rPr>
          <w:rFonts w:ascii="Arial" w:hAnsi="Arial" w:cs="Arial"/>
          <w:sz w:val="24"/>
          <w:lang w:val="es-MX"/>
        </w:rPr>
      </w:pPr>
    </w:p>
    <w:p w:rsidR="002842CA" w:rsidRDefault="002842CA" w:rsidP="002842CA">
      <w:pPr>
        <w:jc w:val="center"/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b/>
          <w:sz w:val="24"/>
          <w:u w:val="single"/>
          <w:lang w:val="es-MX"/>
        </w:rPr>
        <w:t>Preguntas</w:t>
      </w:r>
    </w:p>
    <w:p w:rsidR="002842CA" w:rsidRPr="002842CA" w:rsidRDefault="002842CA" w:rsidP="002842CA">
      <w:pPr>
        <w:jc w:val="center"/>
        <w:rPr>
          <w:rFonts w:ascii="Arial" w:hAnsi="Arial" w:cs="Arial"/>
          <w:b/>
          <w:sz w:val="24"/>
          <w:u w:val="single"/>
          <w:lang w:val="es-MX"/>
        </w:rPr>
      </w:pPr>
    </w:p>
    <w:p w:rsidR="002842CA" w:rsidRDefault="002842CA" w:rsidP="002842CA">
      <w:pPr>
        <w:numPr>
          <w:ilvl w:val="0"/>
          <w:numId w:val="1"/>
        </w:numPr>
        <w:ind w:left="426"/>
        <w:rPr>
          <w:rFonts w:ascii="Arial" w:hAnsi="Arial" w:cs="Arial"/>
          <w:sz w:val="24"/>
          <w:lang w:val="es-MX"/>
        </w:rPr>
      </w:pPr>
      <w:r w:rsidRPr="002842CA">
        <w:rPr>
          <w:rFonts w:ascii="Arial" w:hAnsi="Arial" w:cs="Arial"/>
          <w:sz w:val="24"/>
          <w:lang w:val="es-MX"/>
        </w:rPr>
        <w:t>¿Por qué se precisa señalar que aunque la estructura y la actividad de la Administración Pública se ubican en el ámbito del Poder Ejecutivo, no impide que esté presente en los órganos Legislativo y Judicial?</w:t>
      </w:r>
    </w:p>
    <w:p w:rsidR="002842CA" w:rsidRDefault="002842CA" w:rsidP="002842CA">
      <w:pPr>
        <w:ind w:left="426"/>
        <w:rPr>
          <w:rFonts w:ascii="Arial" w:hAnsi="Arial" w:cs="Arial"/>
          <w:sz w:val="24"/>
          <w:lang w:val="es-MX"/>
        </w:rPr>
      </w:pPr>
    </w:p>
    <w:p w:rsidR="002842CA" w:rsidRDefault="002842CA" w:rsidP="002842CA">
      <w:pPr>
        <w:ind w:left="426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Al tomar en cuenta que la Administración Pública engloba la organización de los recursos materiales y humanos del Estado con el afán de satisfacer las necesidades de los gobernados; esa finalidad no es atribuible sólo a uno de los tres poderes del Estado por lo que analógicamente se aplica el mismo criterio al Poder Ejecutivo y al Judicial, por lo que se comprende la presencia de dicha estructura y la metodología en el desenvolvimiento de ciertas actividades en dichos Poderes.</w:t>
      </w:r>
    </w:p>
    <w:p w:rsidR="002842CA" w:rsidRPr="002842CA" w:rsidRDefault="002842CA" w:rsidP="002842CA">
      <w:pPr>
        <w:rPr>
          <w:rFonts w:ascii="Arial" w:hAnsi="Arial" w:cs="Arial"/>
          <w:sz w:val="24"/>
          <w:lang w:val="es-MX"/>
        </w:rPr>
      </w:pPr>
    </w:p>
    <w:p w:rsidR="00E6448C" w:rsidRDefault="002842CA" w:rsidP="00E6448C">
      <w:pPr>
        <w:numPr>
          <w:ilvl w:val="0"/>
          <w:numId w:val="1"/>
        </w:numPr>
        <w:ind w:left="426"/>
        <w:rPr>
          <w:rFonts w:ascii="Arial" w:hAnsi="Arial" w:cs="Arial"/>
          <w:sz w:val="24"/>
          <w:lang w:val="es-MX"/>
        </w:rPr>
      </w:pPr>
      <w:r w:rsidRPr="002842CA">
        <w:rPr>
          <w:rFonts w:ascii="Arial" w:hAnsi="Arial" w:cs="Arial"/>
          <w:sz w:val="24"/>
          <w:lang w:val="es-MX"/>
        </w:rPr>
        <w:t>¿Cuáles son las formas de organización administrativa?</w:t>
      </w:r>
    </w:p>
    <w:p w:rsidR="00E6448C" w:rsidRDefault="00E6448C" w:rsidP="00E6448C">
      <w:pPr>
        <w:rPr>
          <w:rFonts w:ascii="Arial" w:hAnsi="Arial" w:cs="Arial"/>
          <w:sz w:val="24"/>
          <w:lang w:val="es-MX"/>
        </w:rPr>
      </w:pPr>
    </w:p>
    <w:p w:rsidR="00E6448C" w:rsidRDefault="00E6448C" w:rsidP="00E6448C">
      <w:pPr>
        <w:ind w:left="426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Administración Pública se organiza de la siguiente manera:</w:t>
      </w:r>
    </w:p>
    <w:p w:rsidR="00E6448C" w:rsidRDefault="00E6448C" w:rsidP="00E6448C">
      <w:pPr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Órganos Centralizados: Tienen las facultades supremas de la Administración Pública, que pueden delegar; y engloban a la Presidencia, las Secretarías de Estado y la Consejería Jurídica del Ejecutivo Federal.</w:t>
      </w:r>
    </w:p>
    <w:p w:rsidR="00E6448C" w:rsidRDefault="00E6448C" w:rsidP="00E6448C">
      <w:pPr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Órganos Descentralizados: Los Centralizados les delegan ciertas labores con el afán de agilizar sus procesos, pero no tienen una relación jerárquica a pesar de que hay una pequeña </w:t>
      </w:r>
      <w:r w:rsidR="008E1217">
        <w:rPr>
          <w:rFonts w:ascii="Arial" w:hAnsi="Arial" w:cs="Arial"/>
          <w:sz w:val="24"/>
          <w:lang w:val="es-MX"/>
        </w:rPr>
        <w:t>subordinación</w:t>
      </w:r>
      <w:r>
        <w:rPr>
          <w:rFonts w:ascii="Arial" w:hAnsi="Arial" w:cs="Arial"/>
          <w:sz w:val="24"/>
          <w:lang w:val="es-MX"/>
        </w:rPr>
        <w:t>.</w:t>
      </w:r>
      <w:r w:rsidR="008E1217">
        <w:rPr>
          <w:rFonts w:ascii="Arial" w:hAnsi="Arial" w:cs="Arial"/>
          <w:sz w:val="24"/>
          <w:lang w:val="es-MX"/>
        </w:rPr>
        <w:t xml:space="preserve"> Cuentan con personalidad jurídica y patrimonio propios.</w:t>
      </w:r>
    </w:p>
    <w:p w:rsidR="00E6448C" w:rsidRDefault="00E6448C" w:rsidP="00E6448C">
      <w:pPr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Órganos Desconcentrados</w:t>
      </w:r>
      <w:r w:rsidR="008E1217">
        <w:rPr>
          <w:rFonts w:ascii="Arial" w:hAnsi="Arial" w:cs="Arial"/>
          <w:sz w:val="24"/>
          <w:lang w:val="es-MX"/>
        </w:rPr>
        <w:t>: Dependen jerárquicamente de los Centralizados, no cuenta con personalidad jurídica propia, pero si se le asignan ciertos bienes y reciben partida presupuestal.</w:t>
      </w:r>
    </w:p>
    <w:p w:rsidR="00E6448C" w:rsidRPr="00E6448C" w:rsidRDefault="00E6448C" w:rsidP="00E6448C">
      <w:pPr>
        <w:rPr>
          <w:rFonts w:ascii="Arial" w:hAnsi="Arial" w:cs="Arial"/>
          <w:sz w:val="24"/>
          <w:lang w:val="es-MX"/>
        </w:rPr>
      </w:pPr>
    </w:p>
    <w:p w:rsidR="00840180" w:rsidRDefault="002842CA" w:rsidP="00E6448C">
      <w:pPr>
        <w:numPr>
          <w:ilvl w:val="0"/>
          <w:numId w:val="1"/>
        </w:numPr>
        <w:ind w:left="426"/>
        <w:rPr>
          <w:rFonts w:ascii="Arial" w:hAnsi="Arial" w:cs="Arial"/>
          <w:sz w:val="24"/>
          <w:lang w:val="es-MX"/>
        </w:rPr>
      </w:pPr>
      <w:r w:rsidRPr="002842CA">
        <w:rPr>
          <w:rFonts w:ascii="Arial" w:hAnsi="Arial" w:cs="Arial"/>
          <w:sz w:val="24"/>
          <w:lang w:val="es-MX"/>
        </w:rPr>
        <w:t>¿Menciona las modalidades de la descentralización?</w:t>
      </w:r>
    </w:p>
    <w:p w:rsidR="008E1217" w:rsidRDefault="008E1217" w:rsidP="008E1217">
      <w:pPr>
        <w:ind w:left="426"/>
        <w:rPr>
          <w:rFonts w:ascii="Arial" w:hAnsi="Arial" w:cs="Arial"/>
          <w:sz w:val="24"/>
          <w:lang w:val="es-MX"/>
        </w:rPr>
      </w:pPr>
    </w:p>
    <w:p w:rsidR="008E1217" w:rsidRDefault="008E1217" w:rsidP="008E1217">
      <w:pPr>
        <w:ind w:left="426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Las modalidades de la descentralización son:</w:t>
      </w:r>
    </w:p>
    <w:p w:rsidR="008E1217" w:rsidRDefault="008E1217" w:rsidP="008E1217">
      <w:pPr>
        <w:numPr>
          <w:ilvl w:val="0"/>
          <w:numId w:val="3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Por Colaboración</w:t>
      </w:r>
    </w:p>
    <w:p w:rsidR="008E1217" w:rsidRDefault="008E1217" w:rsidP="008E1217">
      <w:pPr>
        <w:numPr>
          <w:ilvl w:val="0"/>
          <w:numId w:val="3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Por Región </w:t>
      </w:r>
    </w:p>
    <w:p w:rsidR="008E1217" w:rsidRDefault="008E1217" w:rsidP="008E1217">
      <w:pPr>
        <w:numPr>
          <w:ilvl w:val="0"/>
          <w:numId w:val="3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Por Servicio</w:t>
      </w:r>
    </w:p>
    <w:p w:rsidR="008E1217" w:rsidRDefault="008E1217" w:rsidP="008E1217">
      <w:pPr>
        <w:rPr>
          <w:rFonts w:ascii="Arial" w:hAnsi="Arial" w:cs="Arial"/>
          <w:sz w:val="24"/>
          <w:lang w:val="es-MX"/>
        </w:rPr>
      </w:pPr>
    </w:p>
    <w:p w:rsidR="008E1217" w:rsidRPr="008E1217" w:rsidRDefault="008E1217" w:rsidP="008E1217">
      <w:pPr>
        <w:jc w:val="center"/>
        <w:rPr>
          <w:rFonts w:ascii="Arial" w:hAnsi="Arial" w:cs="Arial"/>
          <w:b/>
          <w:sz w:val="24"/>
          <w:u w:val="single"/>
          <w:lang w:val="es-MX"/>
        </w:rPr>
      </w:pPr>
    </w:p>
    <w:p w:rsidR="008E1217" w:rsidRDefault="008E1217" w:rsidP="008E1217">
      <w:pPr>
        <w:jc w:val="center"/>
        <w:rPr>
          <w:rFonts w:ascii="Arial" w:hAnsi="Arial" w:cs="Arial"/>
          <w:b/>
          <w:sz w:val="24"/>
          <w:u w:val="single"/>
          <w:lang w:val="es-MX"/>
        </w:rPr>
      </w:pPr>
      <w:r w:rsidRPr="008E1217">
        <w:rPr>
          <w:rFonts w:ascii="Arial" w:hAnsi="Arial" w:cs="Arial"/>
          <w:b/>
          <w:sz w:val="24"/>
          <w:u w:val="single"/>
          <w:lang w:val="es-MX"/>
        </w:rPr>
        <w:t>Bibliografía</w:t>
      </w:r>
    </w:p>
    <w:p w:rsidR="008E1217" w:rsidRPr="008E1217" w:rsidRDefault="008E1217" w:rsidP="008E1217">
      <w:pPr>
        <w:jc w:val="center"/>
        <w:rPr>
          <w:rFonts w:ascii="Arial" w:hAnsi="Arial" w:cs="Arial"/>
          <w:b/>
          <w:sz w:val="24"/>
          <w:u w:val="single"/>
          <w:lang w:val="es-MX"/>
        </w:rPr>
      </w:pPr>
    </w:p>
    <w:p w:rsidR="008E1217" w:rsidRDefault="008E1217" w:rsidP="008E1217">
      <w:pPr>
        <w:numPr>
          <w:ilvl w:val="0"/>
          <w:numId w:val="4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Constitución Política de los Estados Unidos Mexicanos</w:t>
      </w:r>
    </w:p>
    <w:p w:rsidR="008E1217" w:rsidRDefault="008E1217" w:rsidP="008E1217">
      <w:pPr>
        <w:numPr>
          <w:ilvl w:val="0"/>
          <w:numId w:val="4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Ley Orgánica de la Administración Pública Federal</w:t>
      </w:r>
    </w:p>
    <w:p w:rsidR="008E1217" w:rsidRPr="008E1217" w:rsidRDefault="008E1217" w:rsidP="008E1217">
      <w:pPr>
        <w:numPr>
          <w:ilvl w:val="0"/>
          <w:numId w:val="4"/>
        </w:numPr>
        <w:rPr>
          <w:rFonts w:ascii="Arial" w:hAnsi="Arial" w:cs="Arial"/>
          <w:sz w:val="24"/>
          <w:lang w:val="es-MX"/>
        </w:rPr>
      </w:pPr>
      <w:r w:rsidRPr="008E1217">
        <w:rPr>
          <w:rFonts w:ascii="Arial" w:hAnsi="Arial" w:cs="Arial"/>
          <w:sz w:val="24"/>
          <w:lang w:val="es-MX"/>
        </w:rPr>
        <w:t>Hernández Sánchez Mónica Alejandra, La Administración Pública.</w:t>
      </w:r>
    </w:p>
    <w:p w:rsidR="008E1217" w:rsidRDefault="008E1217" w:rsidP="008E1217">
      <w:pPr>
        <w:numPr>
          <w:ilvl w:val="0"/>
          <w:numId w:val="4"/>
        </w:numPr>
        <w:rPr>
          <w:rFonts w:ascii="Arial" w:hAnsi="Arial" w:cs="Arial"/>
          <w:sz w:val="24"/>
          <w:lang w:val="es-MX"/>
        </w:rPr>
      </w:pPr>
      <w:r w:rsidRPr="008E1217">
        <w:rPr>
          <w:rFonts w:ascii="Arial" w:hAnsi="Arial" w:cs="Arial"/>
          <w:sz w:val="24"/>
          <w:lang w:val="es-MX"/>
        </w:rPr>
        <w:t>Sousa Mariana, El estado de las reformas al Estado en América Latina.</w:t>
      </w:r>
    </w:p>
    <w:p w:rsidR="003954C0" w:rsidRPr="00D0087E" w:rsidRDefault="008E1217" w:rsidP="00D0087E">
      <w:pPr>
        <w:numPr>
          <w:ilvl w:val="0"/>
          <w:numId w:val="4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Felipe Tena </w:t>
      </w:r>
      <w:r w:rsidR="00D0087E">
        <w:rPr>
          <w:rFonts w:ascii="Arial" w:hAnsi="Arial" w:cs="Arial"/>
          <w:sz w:val="24"/>
          <w:lang w:val="es-MX"/>
        </w:rPr>
        <w:t>Ramírez, Derecho Administrativo.</w:t>
      </w:r>
    </w:p>
    <w:sectPr w:rsidR="003954C0" w:rsidRPr="00D008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B0E"/>
    <w:multiLevelType w:val="hybridMultilevel"/>
    <w:tmpl w:val="482C1B54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D0C0C7E"/>
    <w:multiLevelType w:val="hybridMultilevel"/>
    <w:tmpl w:val="F3B4C8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6463329"/>
    <w:multiLevelType w:val="hybridMultilevel"/>
    <w:tmpl w:val="3904CF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DA7"/>
    <w:multiLevelType w:val="hybridMultilevel"/>
    <w:tmpl w:val="C2F4B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587"/>
    <w:rsid w:val="002842CA"/>
    <w:rsid w:val="003602EB"/>
    <w:rsid w:val="00391510"/>
    <w:rsid w:val="003954C0"/>
    <w:rsid w:val="006D77E8"/>
    <w:rsid w:val="00840180"/>
    <w:rsid w:val="008E1217"/>
    <w:rsid w:val="00A347F5"/>
    <w:rsid w:val="00C04D74"/>
    <w:rsid w:val="00D0087E"/>
    <w:rsid w:val="00E6448C"/>
    <w:rsid w:val="00F8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54EEE-0CF2-45BA-AA8E-C60E04B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Fuentedeprrafopredeter">
    <w:name w:val="Default Paragraph Font"/>
    <w:rPr>
      <w:rFonts w:ascii="Times New Roman" w:eastAsia="SimSun" w:hAnsi="Times New Roman"/>
    </w:rPr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4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LENOVO</cp:lastModifiedBy>
  <cp:revision>2</cp:revision>
  <dcterms:created xsi:type="dcterms:W3CDTF">2015-06-15T20:52:00Z</dcterms:created>
  <dcterms:modified xsi:type="dcterms:W3CDTF">2015-06-15T20:52:00Z</dcterms:modified>
</cp:coreProperties>
</file>