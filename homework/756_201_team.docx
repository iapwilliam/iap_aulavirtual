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34" w:rsidRDefault="00743E4B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360CB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20434" w:rsidRDefault="006204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60CB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20434" w:rsidRDefault="00743E4B" w:rsidP="00360CBF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E7407555BE47401899C17D49216EE0B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60CB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PLA</w:t>
                                          </w:r>
                                          <w:r w:rsidR="0082514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N ESTRATÉGIC</w:t>
                                          </w:r>
                                          <w:r w:rsidR="00360CB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60CB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20434" w:rsidRDefault="006204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E4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20434" w:rsidRDefault="00743E4B" w:rsidP="00360CBF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A94F24BE3A040F1B11335BD90179BA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60CB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ELABORACIÓN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20434" w:rsidRDefault="0062043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360CB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20434" w:rsidRDefault="006204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60CB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20434" w:rsidRDefault="00743E4B" w:rsidP="00360CBF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E7407555BE47401899C17D49216EE0B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CB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PLA</w:t>
                                    </w:r>
                                    <w:r w:rsidR="0082514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 ESTRATÉGIC</w:t>
                                    </w:r>
                                    <w:r w:rsidR="00360CB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60CB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20434" w:rsidRDefault="006204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E4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20434" w:rsidRDefault="00743E4B" w:rsidP="00360CBF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A94F24BE3A040F1B11335BD90179BA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CBF">
                                      <w:rPr>
                                        <w:sz w:val="36"/>
                                        <w:szCs w:val="36"/>
                                      </w:rPr>
                                      <w:t>ELABORACIÓN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20434" w:rsidRDefault="006204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20434" w:rsidRDefault="00743E4B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MATERIA. PLANEACIÓN ESTRATÉGICA</w:t>
                                    </w:r>
                                  </w:sdtContent>
                                </w:sdt>
                              </w:p>
                              <w:p w:rsidR="00620434" w:rsidRDefault="00620434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20434" w:rsidRDefault="00743E4B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60CBF">
                                      <w:t>29</w:t>
                                    </w:r>
                                    <w:r w:rsidR="00825146">
                                      <w:t xml:space="preserve"> DE ABRIL DE 2015</w:t>
                                    </w:r>
                                  </w:sdtContent>
                                </w:sdt>
                              </w:p>
                              <w:p w:rsidR="00620434" w:rsidRDefault="00C84DC5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t>Fanny Domínguez Aguilar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620434" w:rsidRDefault="00743E4B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514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MATERIA. PLANEACIÓN ESTRATÉGICA</w:t>
                              </w:r>
                            </w:sdtContent>
                          </w:sdt>
                        </w:p>
                        <w:p w:rsidR="00620434" w:rsidRDefault="0062043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20434" w:rsidRDefault="00743E4B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60CBF">
                                <w:t>29</w:t>
                              </w:r>
                              <w:r w:rsidR="00825146">
                                <w:t xml:space="preserve"> DE ABRIL DE 2015</w:t>
                              </w:r>
                            </w:sdtContent>
                          </w:sdt>
                        </w:p>
                        <w:p w:rsidR="00620434" w:rsidRDefault="00C84DC5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rPr>
                              <w:lang w:val="es-ES"/>
                            </w:rP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25146">
                                <w:t>Fanny Domínguez Aguilar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84DC5">
            <w:br w:type="page"/>
          </w:r>
        </w:sdtContent>
      </w:sdt>
    </w:p>
    <w:p w:rsidR="00620434" w:rsidRDefault="00743E4B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43EEB39057B64995B22AAE0E7700A6A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60CBF">
            <w:rPr>
              <w:smallCaps w:val="0"/>
            </w:rPr>
            <w:t>PLAN ESTRATÉGICO</w:t>
          </w:r>
        </w:sdtContent>
      </w:sdt>
    </w:p>
    <w:p w:rsidR="00620434" w:rsidRDefault="00743E4B">
      <w:pPr>
        <w:pStyle w:val="Subttulo"/>
      </w:pPr>
      <w:sdt>
        <w:sdtPr>
          <w:alias w:val="Subtítulo"/>
          <w:tag w:val="Subtítulo"/>
          <w:id w:val="11808339"/>
          <w:placeholder>
            <w:docPart w:val="1F58D2DD32614702B3D8A951A305E6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60CBF">
            <w:t>ELABORACIÓN</w:t>
          </w:r>
        </w:sdtContent>
      </w:sdt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A continuación se presenta el siguiente trabajo que trata sobre la elaboración de un plan estratégico, dicho plan es de tipo fundamental para la organización ya que en ésta se planean y toman decisiones futuras que ayudaran al éxito o a la buena marcha de la empresa, con esto se puede prever el futuro así como el desarrollo del buen funcionamiento de la misma.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aps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aps/>
          <w:color w:val="auto"/>
          <w:szCs w:val="22"/>
          <w:lang w:eastAsia="en-US"/>
        </w:rPr>
        <w:t xml:space="preserve">Visión. 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 xml:space="preserve">Ser un referente en el sector de la consultoría, con liderazgo en los servicios especializados que proporcionamos, superando las expectativas del cliente. 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Consolidar la presencia y prestigio del grupo consultor interdisciplinario en el mercado estatal como el derecho de consultoría que ofrece los servicios que mejor contribuyan a alcanzar de manera eficaz y eficiente los objetivos y metas de nuestros clientes.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aps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aps/>
          <w:color w:val="auto"/>
          <w:szCs w:val="22"/>
          <w:lang w:eastAsia="en-US"/>
        </w:rPr>
        <w:t>Misión.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Contribuir a que las instituciones públicas alcancen sus metas y objetivos bajo principios de eficacia, transparencia y calidad, poniendo a su alcance las mejores herramientas.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Asistir eficazmente a que los ayuntamientos municipales logren una alta competitividad y efectividad en su desempeño, a través de la mejora y el fortalecimiento en materia de obras públicas, cuenta pública y asesoría legal dando valor agregado a las soluciones y recomendaciones que generemos.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aps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aps/>
          <w:color w:val="auto"/>
          <w:szCs w:val="22"/>
          <w:lang w:eastAsia="en-US"/>
        </w:rPr>
        <w:t>Valores.</w:t>
      </w:r>
    </w:p>
    <w:p w:rsidR="00360CBF" w:rsidRPr="00360CBF" w:rsidRDefault="00360CBF" w:rsidP="00360CB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Profesionalismo</w:t>
      </w:r>
    </w:p>
    <w:p w:rsidR="00360CBF" w:rsidRPr="00360CBF" w:rsidRDefault="00360CBF" w:rsidP="00360CB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Honestidad</w:t>
      </w:r>
    </w:p>
    <w:p w:rsidR="00360CBF" w:rsidRPr="00360CBF" w:rsidRDefault="00360CBF" w:rsidP="00360CB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Equidad</w:t>
      </w:r>
    </w:p>
    <w:p w:rsidR="00360CBF" w:rsidRPr="00360CBF" w:rsidRDefault="00360CBF" w:rsidP="00360CB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 xml:space="preserve">Discreción </w:t>
      </w: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aps/>
          <w:color w:val="auto"/>
          <w:szCs w:val="22"/>
          <w:lang w:eastAsia="en-US"/>
        </w:rPr>
      </w:pP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aps/>
          <w:color w:val="auto"/>
          <w:szCs w:val="22"/>
          <w:lang w:eastAsia="en-US"/>
        </w:rPr>
      </w:pPr>
      <w:bookmarkStart w:id="0" w:name="_GoBack"/>
      <w:bookmarkEnd w:id="0"/>
      <w:r w:rsidRPr="00360CBF">
        <w:rPr>
          <w:rFonts w:ascii="Arial" w:eastAsia="Calibri" w:hAnsi="Arial" w:cs="Arial"/>
          <w:b/>
          <w:caps/>
          <w:color w:val="auto"/>
          <w:szCs w:val="22"/>
          <w:lang w:eastAsia="en-US"/>
        </w:rPr>
        <w:t xml:space="preserve">Políticas. </w:t>
      </w:r>
    </w:p>
    <w:p w:rsidR="00360CBF" w:rsidRPr="00360CBF" w:rsidRDefault="00360CBF" w:rsidP="00360CB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Guardar la más estricta discreción y ético sobre los asuntos de la empresa.</w:t>
      </w:r>
    </w:p>
    <w:p w:rsidR="00360CBF" w:rsidRPr="00360CBF" w:rsidRDefault="00360CBF" w:rsidP="00360CB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lastRenderedPageBreak/>
        <w:t>Dirigirse con respeto y atender a los clientes de forma eficiente, brindando un trato justo y esmerado.</w:t>
      </w:r>
    </w:p>
    <w:p w:rsidR="00360CBF" w:rsidRPr="00360CBF" w:rsidRDefault="00360CBF" w:rsidP="00360CB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shd w:val="clear" w:color="auto" w:fill="FFFFFF"/>
          <w:lang w:eastAsia="en-US"/>
        </w:rPr>
        <w:t>Los empleados deberán asistir a un curso de capacitación al momento de su contratación.</w:t>
      </w:r>
    </w:p>
    <w:p w:rsidR="00360CBF" w:rsidRPr="00360CBF" w:rsidRDefault="00360CBF" w:rsidP="00360CB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shd w:val="clear" w:color="auto" w:fill="FFFFFF"/>
          <w:lang w:eastAsia="en-US"/>
        </w:rPr>
        <w:t>La empresa cumplirá los requisitos acordados con los clientes.</w:t>
      </w:r>
    </w:p>
    <w:p w:rsidR="00360CBF" w:rsidRPr="00360CBF" w:rsidRDefault="00360CBF" w:rsidP="00360CB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shd w:val="clear" w:color="auto" w:fill="FFFFFF"/>
          <w:lang w:eastAsia="en-US"/>
        </w:rPr>
        <w:t>El horario habitual de los trabajadores será de 9 am. a 5 pm.</w:t>
      </w: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olor w:val="auto"/>
          <w:szCs w:val="22"/>
          <w:lang w:eastAsia="en-US"/>
        </w:rPr>
        <w:t>OBJETIVOS.</w:t>
      </w:r>
    </w:p>
    <w:p w:rsidR="00360CBF" w:rsidRPr="00360CBF" w:rsidRDefault="00360CBF" w:rsidP="00360CB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</w:rPr>
      </w:pPr>
      <w:r w:rsidRPr="00360CBF">
        <w:rPr>
          <w:rFonts w:ascii="Arial" w:eastAsia="Calibri" w:hAnsi="Arial" w:cs="Arial"/>
          <w:color w:val="auto"/>
          <w:szCs w:val="22"/>
        </w:rPr>
        <w:t>Promover la nueva imagen de la empresa para dar a conocer su estructura actual en productos y servicios de alta calidad.</w:t>
      </w:r>
    </w:p>
    <w:p w:rsidR="00360CBF" w:rsidRPr="00360CBF" w:rsidRDefault="00360CBF" w:rsidP="00360CB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</w:rPr>
      </w:pPr>
      <w:r w:rsidRPr="00360CBF">
        <w:rPr>
          <w:rFonts w:ascii="Arial" w:eastAsia="Calibri" w:hAnsi="Arial" w:cs="Arial"/>
          <w:color w:val="auto"/>
          <w:szCs w:val="22"/>
        </w:rPr>
        <w:t>Ofrecer productos a nuestros clientes a precios por debajo del mercado, para hacernos más competitivos.</w:t>
      </w:r>
    </w:p>
    <w:p w:rsidR="00360CBF" w:rsidRPr="00360CBF" w:rsidRDefault="00360CBF" w:rsidP="00360CB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</w:rPr>
        <w:t>Adquirir y acondicionar nuevo local en la ciudad de Tapachula, donde se abrirá la nueva sucursal en el segundo semestre del año 2016.</w:t>
      </w: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olor w:val="auto"/>
          <w:szCs w:val="22"/>
          <w:lang w:eastAsia="en-US"/>
        </w:rPr>
        <w:lastRenderedPageBreak/>
        <w:t>ESTRATEGIAS.</w:t>
      </w:r>
      <w:r w:rsidRPr="00360CBF">
        <w:rPr>
          <w:rFonts w:ascii="Arial" w:eastAsia="Calibri" w:hAnsi="Arial" w:cs="Arial"/>
          <w:noProof/>
          <w:color w:val="auto"/>
          <w:szCs w:val="22"/>
        </w:rPr>
        <w:t xml:space="preserve"> </w:t>
      </w:r>
      <w:r w:rsidRPr="00360CBF">
        <w:rPr>
          <w:rFonts w:ascii="Arial" w:eastAsia="Calibri" w:hAnsi="Arial" w:cs="Arial"/>
          <w:noProof/>
          <w:color w:val="auto"/>
          <w:szCs w:val="22"/>
        </w:rPr>
        <w:drawing>
          <wp:inline distT="0" distB="0" distL="0" distR="0" wp14:anchorId="3FCDE1F2" wp14:editId="5861E697">
            <wp:extent cx="5854535" cy="5557652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olor w:val="auto"/>
          <w:szCs w:val="22"/>
          <w:lang w:eastAsia="en-US"/>
        </w:rPr>
        <w:lastRenderedPageBreak/>
        <w:t>METAS</w:t>
      </w:r>
    </w:p>
    <w:p w:rsidR="00360CBF" w:rsidRPr="00360CBF" w:rsidRDefault="00360CBF" w:rsidP="00360CBF">
      <w:pPr>
        <w:spacing w:after="200" w:line="360" w:lineRule="auto"/>
        <w:ind w:left="720"/>
        <w:jc w:val="center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noProof/>
          <w:color w:val="auto"/>
          <w:szCs w:val="22"/>
        </w:rPr>
        <w:drawing>
          <wp:inline distT="0" distB="0" distL="0" distR="0" wp14:anchorId="6529C968" wp14:editId="0F207992">
            <wp:extent cx="3960000" cy="2340000"/>
            <wp:effectExtent l="0" t="38100" r="0" b="11747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Pr="00360CBF">
        <w:rPr>
          <w:rFonts w:ascii="Arial" w:eastAsia="Calibri" w:hAnsi="Arial" w:cs="Arial"/>
          <w:noProof/>
          <w:color w:val="auto"/>
          <w:szCs w:val="22"/>
        </w:rPr>
        <w:drawing>
          <wp:inline distT="0" distB="0" distL="0" distR="0" wp14:anchorId="6BE480E5" wp14:editId="3831CD80">
            <wp:extent cx="3960000" cy="2340000"/>
            <wp:effectExtent l="0" t="38100" r="0" b="11747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Pr="00360CBF">
        <w:rPr>
          <w:rFonts w:ascii="Arial" w:eastAsia="Calibri" w:hAnsi="Arial" w:cs="Arial"/>
          <w:noProof/>
          <w:color w:val="auto"/>
          <w:szCs w:val="22"/>
        </w:rPr>
        <w:drawing>
          <wp:inline distT="0" distB="0" distL="0" distR="0" wp14:anchorId="69A56829" wp14:editId="0999E3BC">
            <wp:extent cx="3960000" cy="2340000"/>
            <wp:effectExtent l="0" t="38100" r="0" b="11747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360CBF" w:rsidRDefault="00360CBF" w:rsidP="00360CBF">
      <w:pPr>
        <w:spacing w:after="200" w:line="360" w:lineRule="auto"/>
        <w:rPr>
          <w:rFonts w:ascii="Arial" w:eastAsia="Calibri" w:hAnsi="Arial" w:cs="Arial"/>
          <w:color w:val="auto"/>
          <w:szCs w:val="22"/>
          <w:lang w:eastAsia="en-US"/>
        </w:rPr>
      </w:pPr>
    </w:p>
    <w:p w:rsidR="00360CBF" w:rsidRPr="00360CBF" w:rsidRDefault="00360CBF" w:rsidP="00360CBF">
      <w:pPr>
        <w:spacing w:after="200" w:line="360" w:lineRule="auto"/>
        <w:rPr>
          <w:rFonts w:ascii="Arial" w:eastAsia="Calibri" w:hAnsi="Arial" w:cs="Arial"/>
          <w:color w:val="auto"/>
          <w:szCs w:val="22"/>
          <w:lang w:eastAsia="en-US"/>
        </w:rPr>
      </w:pPr>
    </w:p>
    <w:p w:rsidR="00360CBF" w:rsidRPr="00360CBF" w:rsidRDefault="00360CBF" w:rsidP="00360CBF">
      <w:pPr>
        <w:spacing w:after="200" w:line="360" w:lineRule="auto"/>
        <w:rPr>
          <w:rFonts w:ascii="Arial" w:eastAsia="Calibri" w:hAnsi="Arial" w:cs="Arial"/>
          <w:b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olor w:val="auto"/>
          <w:szCs w:val="22"/>
          <w:lang w:eastAsia="en-US"/>
        </w:rPr>
        <w:lastRenderedPageBreak/>
        <w:t>TÁCTICAS – INICIATIVAS</w:t>
      </w:r>
    </w:p>
    <w:tbl>
      <w:tblPr>
        <w:tblStyle w:val="Sombreadoclaro-nfasis11"/>
        <w:tblW w:w="0" w:type="auto"/>
        <w:tblLook w:val="0000" w:firstRow="0" w:lastRow="0" w:firstColumn="0" w:lastColumn="0" w:noHBand="0" w:noVBand="0"/>
      </w:tblPr>
      <w:tblGrid>
        <w:gridCol w:w="740"/>
        <w:gridCol w:w="793"/>
        <w:gridCol w:w="7754"/>
      </w:tblGrid>
      <w:tr w:rsidR="00360CBF" w:rsidRPr="00360CBF" w:rsidTr="00032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</w:tcPr>
          <w:p w:rsidR="00360CBF" w:rsidRPr="00360CBF" w:rsidRDefault="00360CBF" w:rsidP="00360CBF">
            <w:pPr>
              <w:spacing w:after="200" w:line="360" w:lineRule="auto"/>
              <w:ind w:left="-77"/>
              <w:jc w:val="center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ESTRATEGIA</w:t>
            </w:r>
          </w:p>
        </w:tc>
        <w:tc>
          <w:tcPr>
            <w:tcW w:w="0" w:type="auto"/>
          </w:tcPr>
          <w:p w:rsidR="00360CBF" w:rsidRPr="00360CBF" w:rsidRDefault="00360CBF" w:rsidP="00360CBF">
            <w:pPr>
              <w:spacing w:after="0" w:line="360" w:lineRule="auto"/>
              <w:ind w:left="-7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TÁCTICA</w:t>
            </w:r>
          </w:p>
          <w:p w:rsidR="00360CBF" w:rsidRPr="00360CBF" w:rsidRDefault="00360CBF" w:rsidP="00360CBF">
            <w:pPr>
              <w:spacing w:after="0" w:line="360" w:lineRule="auto"/>
              <w:ind w:left="-7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Iniciativa</w:t>
            </w:r>
          </w:p>
        </w:tc>
      </w:tr>
      <w:tr w:rsidR="00360CBF" w:rsidRPr="00360CBF" w:rsidTr="00032A81">
        <w:trPr>
          <w:trHeight w:val="9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60CBF" w:rsidRPr="00360CBF" w:rsidRDefault="00360CBF" w:rsidP="00360CBF">
            <w:pPr>
              <w:spacing w:after="0" w:line="360" w:lineRule="auto"/>
              <w:jc w:val="center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1</w:t>
            </w:r>
          </w:p>
        </w:tc>
        <w:tc>
          <w:tcPr>
            <w:tcW w:w="0" w:type="auto"/>
          </w:tcPr>
          <w:p w:rsidR="00360CBF" w:rsidRPr="00360CBF" w:rsidRDefault="00360CBF" w:rsidP="00360CB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0CBF" w:rsidRPr="00360CBF" w:rsidRDefault="00360CBF" w:rsidP="00360CBF">
            <w:pPr>
              <w:numPr>
                <w:ilvl w:val="0"/>
                <w:numId w:val="14"/>
              </w:numPr>
              <w:spacing w:after="0" w:line="360" w:lineRule="auto"/>
              <w:contextualSpacing/>
              <w:rPr>
                <w:rFonts w:ascii="Arial" w:eastAsia="Calibri" w:hAnsi="Arial" w:cs="Arial"/>
                <w:color w:val="auto"/>
                <w:szCs w:val="22"/>
              </w:rPr>
            </w:pPr>
            <w:hyperlink r:id="rId32" w:history="1">
              <w:r w:rsidRPr="00360CBF">
                <w:rPr>
                  <w:rFonts w:ascii="Arial" w:eastAsia="Calibri" w:hAnsi="Arial" w:cs="Arial"/>
                  <w:color w:val="auto"/>
                  <w:szCs w:val="22"/>
                </w:rPr>
                <w:t>Determinar mecanismos de evaluación de calidad en la empresa, y aprender aplicarlo</w:t>
              </w:r>
            </w:hyperlink>
            <w:r w:rsidRPr="00360CBF">
              <w:rPr>
                <w:rFonts w:ascii="Arial" w:eastAsia="Calibri" w:hAnsi="Arial" w:cs="Arial"/>
                <w:color w:val="auto"/>
                <w:szCs w:val="22"/>
              </w:rPr>
              <w:t xml:space="preserve">s. </w:t>
            </w:r>
          </w:p>
        </w:tc>
      </w:tr>
      <w:tr w:rsidR="00360CBF" w:rsidRPr="00360CBF" w:rsidTr="00032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360CBF" w:rsidRPr="00360CBF" w:rsidRDefault="00360CBF" w:rsidP="00360CBF">
            <w:pPr>
              <w:spacing w:after="0" w:line="360" w:lineRule="auto"/>
              <w:jc w:val="center"/>
              <w:rPr>
                <w:rFonts w:ascii="Arial" w:eastAsia="Calibri" w:hAnsi="Arial" w:cs="Arial"/>
                <w:color w:val="auto"/>
                <w:szCs w:val="22"/>
              </w:rPr>
            </w:pPr>
          </w:p>
        </w:tc>
        <w:tc>
          <w:tcPr>
            <w:tcW w:w="0" w:type="auto"/>
          </w:tcPr>
          <w:p w:rsidR="00360CBF" w:rsidRPr="00360CBF" w:rsidRDefault="00360CBF" w:rsidP="00360CB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B</w:t>
            </w:r>
          </w:p>
          <w:p w:rsidR="00360CBF" w:rsidRPr="00360CBF" w:rsidRDefault="00360CBF" w:rsidP="00360CB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0CBF" w:rsidRPr="00360CBF" w:rsidRDefault="00360CBF" w:rsidP="00360CBF">
            <w:pPr>
              <w:numPr>
                <w:ilvl w:val="0"/>
                <w:numId w:val="15"/>
              </w:numPr>
              <w:spacing w:after="0" w:line="360" w:lineRule="auto"/>
              <w:contextualSpacing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Orientación práctica de circulación y medidas de audiencia, además del grupo de espectadores y lectores a los que llegaremos.</w:t>
            </w:r>
          </w:p>
        </w:tc>
      </w:tr>
      <w:tr w:rsidR="00360CBF" w:rsidRPr="00360CBF" w:rsidTr="00032A81">
        <w:trPr>
          <w:trHeight w:val="9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60CBF" w:rsidRPr="00360CBF" w:rsidRDefault="00360CBF" w:rsidP="00360CBF">
            <w:pPr>
              <w:spacing w:after="0" w:line="360" w:lineRule="auto"/>
              <w:jc w:val="center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2</w:t>
            </w:r>
          </w:p>
        </w:tc>
        <w:tc>
          <w:tcPr>
            <w:tcW w:w="0" w:type="auto"/>
          </w:tcPr>
          <w:p w:rsidR="00360CBF" w:rsidRPr="00360CBF" w:rsidRDefault="00360CBF" w:rsidP="00360CB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0CBF" w:rsidRPr="00360CBF" w:rsidRDefault="00360CBF" w:rsidP="00360CBF">
            <w:pPr>
              <w:spacing w:after="0" w:line="360" w:lineRule="auto"/>
              <w:rPr>
                <w:rFonts w:ascii="Arial" w:eastAsia="Calibri" w:hAnsi="Arial" w:cs="Arial"/>
                <w:color w:val="365F91"/>
                <w:szCs w:val="22"/>
              </w:rPr>
            </w:pPr>
          </w:p>
          <w:p w:rsidR="00360CBF" w:rsidRPr="00360CBF" w:rsidRDefault="00360CBF" w:rsidP="00360CBF">
            <w:pPr>
              <w:numPr>
                <w:ilvl w:val="0"/>
                <w:numId w:val="18"/>
              </w:numPr>
              <w:spacing w:after="0" w:line="360" w:lineRule="auto"/>
              <w:contextualSpacing/>
              <w:rPr>
                <w:rFonts w:ascii="Arial" w:eastAsia="Calibri" w:hAnsi="Arial" w:cs="Arial"/>
                <w:color w:val="365F91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Hacer conexión visual, concentrándonos únicamente en el cliente.</w:t>
            </w:r>
          </w:p>
        </w:tc>
      </w:tr>
      <w:tr w:rsidR="00360CBF" w:rsidRPr="00360CBF" w:rsidTr="00032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360CBF" w:rsidRPr="00360CBF" w:rsidRDefault="00360CBF" w:rsidP="00360CBF">
            <w:pPr>
              <w:spacing w:after="0" w:line="360" w:lineRule="auto"/>
              <w:jc w:val="center"/>
              <w:rPr>
                <w:rFonts w:ascii="Arial" w:eastAsia="Calibri" w:hAnsi="Arial" w:cs="Arial"/>
                <w:color w:val="auto"/>
                <w:szCs w:val="22"/>
              </w:rPr>
            </w:pPr>
          </w:p>
        </w:tc>
        <w:tc>
          <w:tcPr>
            <w:tcW w:w="0" w:type="auto"/>
          </w:tcPr>
          <w:p w:rsidR="00360CBF" w:rsidRPr="00360CBF" w:rsidRDefault="00360CBF" w:rsidP="00360CB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B</w:t>
            </w:r>
          </w:p>
          <w:p w:rsidR="00360CBF" w:rsidRPr="00360CBF" w:rsidRDefault="00360CBF" w:rsidP="00360CB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0CBF" w:rsidRPr="00360CBF" w:rsidRDefault="00360CBF" w:rsidP="00360CBF">
            <w:pPr>
              <w:spacing w:after="0" w:line="360" w:lineRule="auto"/>
              <w:ind w:left="720"/>
              <w:contextualSpacing/>
              <w:rPr>
                <w:rFonts w:ascii="Arial" w:eastAsia="Calibri" w:hAnsi="Arial" w:cs="Arial"/>
                <w:color w:val="auto"/>
                <w:szCs w:val="22"/>
              </w:rPr>
            </w:pPr>
          </w:p>
          <w:p w:rsidR="00360CBF" w:rsidRPr="00360CBF" w:rsidRDefault="00360CBF" w:rsidP="00360CBF">
            <w:pPr>
              <w:numPr>
                <w:ilvl w:val="0"/>
                <w:numId w:val="19"/>
              </w:numPr>
              <w:spacing w:after="0" w:line="360" w:lineRule="auto"/>
              <w:contextualSpacing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 xml:space="preserve">ofrecer descuentos solo a clientes fieles. </w:t>
            </w:r>
          </w:p>
        </w:tc>
      </w:tr>
      <w:tr w:rsidR="00360CBF" w:rsidRPr="00360CBF" w:rsidTr="00032A81">
        <w:trPr>
          <w:trHeight w:val="9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60CBF" w:rsidRPr="00360CBF" w:rsidRDefault="00360CBF" w:rsidP="00360CBF">
            <w:pPr>
              <w:spacing w:after="200" w:line="360" w:lineRule="auto"/>
              <w:jc w:val="center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3</w:t>
            </w:r>
          </w:p>
        </w:tc>
        <w:tc>
          <w:tcPr>
            <w:tcW w:w="0" w:type="auto"/>
          </w:tcPr>
          <w:p w:rsidR="00360CBF" w:rsidRPr="00360CBF" w:rsidRDefault="00360CBF" w:rsidP="00360CB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0CBF" w:rsidRPr="00360CBF" w:rsidRDefault="00360CBF" w:rsidP="00360CBF">
            <w:pPr>
              <w:numPr>
                <w:ilvl w:val="0"/>
                <w:numId w:val="16"/>
              </w:numPr>
              <w:spacing w:after="0" w:line="360" w:lineRule="auto"/>
              <w:contextualSpacing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Implementación de Manuales de Operación y Organización.</w:t>
            </w:r>
          </w:p>
        </w:tc>
      </w:tr>
      <w:tr w:rsidR="00360CBF" w:rsidRPr="00360CBF" w:rsidTr="00032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360CBF" w:rsidRPr="00360CBF" w:rsidRDefault="00360CBF" w:rsidP="00360CBF">
            <w:pPr>
              <w:spacing w:after="0" w:line="360" w:lineRule="auto"/>
              <w:jc w:val="center"/>
              <w:rPr>
                <w:rFonts w:ascii="Arial" w:eastAsia="Calibri" w:hAnsi="Arial" w:cs="Arial"/>
                <w:color w:val="auto"/>
                <w:szCs w:val="22"/>
              </w:rPr>
            </w:pPr>
          </w:p>
        </w:tc>
        <w:tc>
          <w:tcPr>
            <w:tcW w:w="0" w:type="auto"/>
          </w:tcPr>
          <w:p w:rsidR="00360CBF" w:rsidRPr="00360CBF" w:rsidRDefault="00360CBF" w:rsidP="00360CB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B</w:t>
            </w:r>
          </w:p>
          <w:p w:rsidR="00360CBF" w:rsidRPr="00360CBF" w:rsidRDefault="00360CBF" w:rsidP="00360CB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0CBF" w:rsidRPr="00360CBF" w:rsidRDefault="00360CBF" w:rsidP="00360CBF">
            <w:pPr>
              <w:numPr>
                <w:ilvl w:val="0"/>
                <w:numId w:val="17"/>
              </w:numPr>
              <w:spacing w:after="0" w:line="360" w:lineRule="auto"/>
              <w:contextualSpacing/>
              <w:rPr>
                <w:rFonts w:ascii="Arial" w:eastAsia="Calibri" w:hAnsi="Arial" w:cs="Arial"/>
                <w:color w:val="auto"/>
                <w:szCs w:val="22"/>
              </w:rPr>
            </w:pPr>
            <w:r w:rsidRPr="00360CBF">
              <w:rPr>
                <w:rFonts w:ascii="Arial" w:eastAsia="Calibri" w:hAnsi="Arial" w:cs="Arial"/>
                <w:color w:val="auto"/>
                <w:szCs w:val="22"/>
              </w:rPr>
              <w:t>Elaboración de pronósticos de ventas.</w:t>
            </w:r>
          </w:p>
        </w:tc>
      </w:tr>
    </w:tbl>
    <w:p w:rsidR="00360CBF" w:rsidRPr="00360CBF" w:rsidRDefault="00360CBF" w:rsidP="00360CBF">
      <w:pPr>
        <w:spacing w:after="200" w:line="360" w:lineRule="auto"/>
        <w:rPr>
          <w:rFonts w:ascii="Arial" w:eastAsia="Calibri" w:hAnsi="Arial" w:cs="Arial"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</w:p>
    <w:p w:rsidR="00360CBF" w:rsidRP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b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b/>
          <w:color w:val="auto"/>
          <w:szCs w:val="22"/>
          <w:lang w:eastAsia="en-US"/>
        </w:rPr>
        <w:lastRenderedPageBreak/>
        <w:t>MATRIZ DE PRIORIDADES DE LAS INICIATIVAS</w:t>
      </w:r>
    </w:p>
    <w:p w:rsidR="00360CBF" w:rsidRDefault="00360CBF" w:rsidP="00360CBF">
      <w:pPr>
        <w:spacing w:after="200" w:line="360" w:lineRule="auto"/>
        <w:jc w:val="both"/>
        <w:rPr>
          <w:rFonts w:ascii="Arial" w:eastAsia="Calibri" w:hAnsi="Arial" w:cs="Arial"/>
          <w:color w:val="auto"/>
          <w:szCs w:val="22"/>
          <w:lang w:eastAsia="en-US"/>
        </w:rPr>
      </w:pPr>
      <w:r w:rsidRPr="00360CBF">
        <w:rPr>
          <w:rFonts w:ascii="Arial" w:eastAsia="Calibri" w:hAnsi="Arial" w:cs="Arial"/>
          <w:color w:val="auto"/>
          <w:szCs w:val="22"/>
          <w:lang w:eastAsia="en-US"/>
        </w:rPr>
        <w:t>Una vez realizado el análisis, se debe identificar cuáles son las iniciativas con mayor probabilidad de ocurrencia y cuales tendrán un mayor efecto potencial dentro de la organización. La priorización permite a la organización formular escenarios que le ayuden a potencializar y mantener sus fortalezas y aprovechar sus oportunidades, además de eliminar sus debilidades y poder anticiparse o atender las amenazas.</w:t>
      </w:r>
    </w:p>
    <w:p w:rsidR="00360CBF" w:rsidRPr="00360CBF" w:rsidRDefault="00360CBF" w:rsidP="00360CBF">
      <w:pPr>
        <w:spacing w:after="200" w:line="360" w:lineRule="auto"/>
        <w:jc w:val="center"/>
        <w:rPr>
          <w:rFonts w:ascii="Arial" w:eastAsia="Calibri" w:hAnsi="Arial" w:cs="Arial"/>
          <w:color w:val="auto"/>
          <w:szCs w:val="22"/>
          <w:lang w:eastAsia="en-US"/>
        </w:rPr>
      </w:pPr>
      <w:r>
        <w:rPr>
          <w:rFonts w:ascii="Arial" w:eastAsia="Calibri" w:hAnsi="Arial" w:cs="Arial"/>
          <w:noProof/>
          <w:color w:val="auto"/>
          <w:szCs w:val="22"/>
        </w:rPr>
        <w:drawing>
          <wp:inline distT="0" distB="0" distL="0" distR="0" wp14:anchorId="56776547">
            <wp:extent cx="4180840" cy="31045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10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0434" w:rsidRDefault="00620434" w:rsidP="00825146"/>
    <w:sectPr w:rsidR="00620434" w:rsidSect="00360CBF">
      <w:footerReference w:type="even" r:id="rId34"/>
      <w:footerReference w:type="default" r:id="rId35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E4B" w:rsidRDefault="00743E4B">
      <w:pPr>
        <w:spacing w:after="0" w:line="240" w:lineRule="auto"/>
      </w:pPr>
      <w:r>
        <w:separator/>
      </w:r>
    </w:p>
  </w:endnote>
  <w:endnote w:type="continuationSeparator" w:id="0">
    <w:p w:rsidR="00743E4B" w:rsidRDefault="0074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4" w:rsidRDefault="00C84DC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A8EA9DA" wp14:editId="1E16C9D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743E4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0CB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PLAN ESTRATÉGICO</w:t>
                              </w:r>
                            </w:sdtContent>
                          </w:sdt>
                          <w:r w:rsidR="00C84DC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60CB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29 DE ABRIL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620434" w:rsidRDefault="00743E4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60CB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PLAN ESTRATÉGICO</w:t>
                        </w:r>
                      </w:sdtContent>
                    </w:sdt>
                    <w:r w:rsidR="00C84DC5"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60CBF"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29 DE ABRIL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B49248D" wp14:editId="700C15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AB31EAA" wp14:editId="64AC1E52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C84DC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67D1D" w:rsidRPr="00267D1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620434" w:rsidRDefault="00C84DC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67D1D" w:rsidRPr="00267D1D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4" w:rsidRDefault="00C84DC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A142354" wp14:editId="319C2ACD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743E4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0CB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PLAN ESTRATÉGICO</w:t>
                              </w:r>
                            </w:sdtContent>
                          </w:sdt>
                          <w:r w:rsidR="00C84DC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60CB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29 DE ABRIL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620434" w:rsidRDefault="00743E4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60CB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PLAN ESTRATÉGICO</w:t>
                        </w:r>
                      </w:sdtContent>
                    </w:sdt>
                    <w:r w:rsidR="00C84DC5"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60CBF"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29 DE ABRIL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2D9C8" wp14:editId="0709A9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B081B5" wp14:editId="466CBFF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C84DC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67D1D" w:rsidRPr="00267D1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620434" w:rsidRDefault="00C84DC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67D1D" w:rsidRPr="00267D1D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20434" w:rsidRDefault="00620434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E4B" w:rsidRDefault="00743E4B">
      <w:pPr>
        <w:spacing w:after="0" w:line="240" w:lineRule="auto"/>
      </w:pPr>
      <w:r>
        <w:separator/>
      </w:r>
    </w:p>
  </w:footnote>
  <w:footnote w:type="continuationSeparator" w:id="0">
    <w:p w:rsidR="00743E4B" w:rsidRDefault="00743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0F32420"/>
    <w:multiLevelType w:val="hybridMultilevel"/>
    <w:tmpl w:val="C358AD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495871"/>
    <w:multiLevelType w:val="hybridMultilevel"/>
    <w:tmpl w:val="7E1A21C8"/>
    <w:lvl w:ilvl="0" w:tplc="1B28278E">
      <w:start w:val="911"/>
      <w:numFmt w:val="bullet"/>
      <w:lvlText w:val="◦"/>
      <w:lvlJc w:val="left"/>
      <w:pPr>
        <w:ind w:left="720" w:hanging="360"/>
      </w:pPr>
      <w:rPr>
        <w:rFonts w:ascii="Verdana" w:hAnsi="Verdan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D0C26"/>
    <w:multiLevelType w:val="hybridMultilevel"/>
    <w:tmpl w:val="7FE85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F04D2"/>
    <w:multiLevelType w:val="hybridMultilevel"/>
    <w:tmpl w:val="1234A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01C92"/>
    <w:multiLevelType w:val="hybridMultilevel"/>
    <w:tmpl w:val="C0E6D7C8"/>
    <w:lvl w:ilvl="0" w:tplc="B1E428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C326D"/>
    <w:multiLevelType w:val="hybridMultilevel"/>
    <w:tmpl w:val="B20C1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76C1C"/>
    <w:multiLevelType w:val="hybridMultilevel"/>
    <w:tmpl w:val="F3ACC1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56106"/>
    <w:multiLevelType w:val="hybridMultilevel"/>
    <w:tmpl w:val="0AACDD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C4574"/>
    <w:multiLevelType w:val="hybridMultilevel"/>
    <w:tmpl w:val="FA6EED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12"/>
  </w:num>
  <w:num w:numId="16">
    <w:abstractNumId w:val="10"/>
  </w:num>
  <w:num w:numId="17">
    <w:abstractNumId w:val="13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46"/>
    <w:rsid w:val="00267D1D"/>
    <w:rsid w:val="00360CBF"/>
    <w:rsid w:val="0061780D"/>
    <w:rsid w:val="00620434"/>
    <w:rsid w:val="00677AC3"/>
    <w:rsid w:val="00743E4B"/>
    <w:rsid w:val="00825146"/>
    <w:rsid w:val="00C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360CBF"/>
    <w:pPr>
      <w:spacing w:after="0" w:line="240" w:lineRule="auto"/>
    </w:pPr>
    <w:rPr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99"/>
    <w:semiHidden/>
    <w:unhideWhenUsed/>
    <w:rsid w:val="00360CBF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360CBF"/>
    <w:pPr>
      <w:spacing w:after="0" w:line="240" w:lineRule="auto"/>
    </w:pPr>
    <w:rPr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99"/>
    <w:semiHidden/>
    <w:unhideWhenUsed/>
    <w:rsid w:val="00360CBF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34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diagramQuickStyle" Target="diagrams/quickStyle3.xml"/><Relationship Id="rId32" Type="http://schemas.openxmlformats.org/officeDocument/2006/relationships/hyperlink" Target="http://www.monografias.com/trabajos11/conce/conce.shtml" TargetMode="External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Equity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78DDB-14DA-42AA-B006-1A613CB3ED0D}" type="doc">
      <dgm:prSet loTypeId="urn:microsoft.com/office/officeart/2008/layout/VerticalAccentLis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B0B550D5-BFB3-45FE-BFED-8F596CD44B88}">
      <dgm:prSet phldrT="[Texto]" custT="1"/>
      <dgm:spPr>
        <a:xfrm>
          <a:off x="90883" y="838630"/>
          <a:ext cx="5263935" cy="290291"/>
        </a:xfrm>
        <a:noFill/>
        <a:ln>
          <a:noFill/>
        </a:ln>
        <a:effectLst/>
      </dgm:spPr>
      <dgm:t>
        <a:bodyPr/>
        <a:lstStyle/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</a:t>
          </a:r>
        </a:p>
      </dgm:t>
    </dgm:pt>
    <dgm:pt modelId="{0BA33F45-9B26-44E0-B250-1F7E51FD09C7}" type="parTrans" cxnId="{F162C154-82ED-4F2B-AF6F-5F83DE951453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FE1AC9-5456-462B-921E-3F4B087996F6}" type="sibTrans" cxnId="{F162C154-82ED-4F2B-AF6F-5F83DE951453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5BCDD3E-CC82-4EF1-AFB3-9BFB7179895D}">
      <dgm:prSet phldrT="[Texto]" custT="1"/>
      <dgm:spPr>
        <a:xfrm>
          <a:off x="90883" y="1226402"/>
          <a:ext cx="5332367" cy="77984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A. FOMENTAR EN LOS TRABAJADORES LA CALIDAD EN EL SERVICIO PARA DAR A CONOCER DE LA MEJOR MANERA LA INTRODUCCION DE NUEVOS PRODUCTOS Y SERVICIOS.</a:t>
          </a:r>
        </a:p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B. DESARROLLAR UNA CAMPAÑA MASIVA EN DISTINTOS MEDIOS DE COMUNICACION. </a:t>
          </a:r>
        </a:p>
      </dgm:t>
    </dgm:pt>
    <dgm:pt modelId="{725859A4-7B0B-4756-A893-0FE8C5D09204}" type="parTrans" cxnId="{937C2400-2657-46D8-BF07-273E7F9F059E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F4FC94-4E73-4341-86E9-643F41D03773}" type="sibTrans" cxnId="{937C2400-2657-46D8-BF07-273E7F9F059E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3D5044-4ABD-413F-9A5A-2443FE27EE03}">
      <dgm:prSet phldrT="[Texto]" custT="1"/>
      <dgm:spPr>
        <a:xfrm>
          <a:off x="90883" y="2214769"/>
          <a:ext cx="5263935" cy="190731"/>
        </a:xfrm>
        <a:noFill/>
        <a:ln>
          <a:noFill/>
        </a:ln>
        <a:effectLst/>
      </dgm:spPr>
      <dgm:t>
        <a:bodyPr/>
        <a:lstStyle/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2</a:t>
          </a:r>
        </a:p>
      </dgm:t>
    </dgm:pt>
    <dgm:pt modelId="{FF7EE2E1-189F-411A-AFAE-3A25A48A3865}" type="parTrans" cxnId="{7D003C1E-9ABE-4D7B-A691-FE6EA15C67BC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8A45F62-D06D-4FFD-9267-0239FFAECC25}" type="sibTrans" cxnId="{7D003C1E-9ABE-4D7B-A691-FE6EA15C67BC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9D752B-38E6-45B0-948F-F3CB3A4FC2B4}">
      <dgm:prSet phldrT="[Texto]" custT="1"/>
      <dgm:spPr>
        <a:xfrm>
          <a:off x="90883" y="2502981"/>
          <a:ext cx="5332367" cy="77984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BACC6">
              <a:hueOff val="-4966938"/>
              <a:satOff val="19906"/>
              <a:lumOff val="4314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A. ESTABLECER MECANISMOS DE CONVENIOS CON LOS CLIENTES, PARA ESTABLECER PARIDAD EN EL NEGOCIO</a:t>
          </a:r>
        </a:p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B. IMPULSAR EL MEJOR TRATO CON LOS CLIENTES PARA SABER SUS NECESIDADES Y ESTAR PREPARADOS PARA LOS CAMBIOS</a:t>
          </a:r>
        </a:p>
      </dgm:t>
    </dgm:pt>
    <dgm:pt modelId="{27C5E81A-C1BF-40AB-91BC-839386FF56E7}" type="parTrans" cxnId="{043DB403-1C2E-4E6B-B865-0AC3BD9D0E75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18B9A5-473E-4E29-8945-7AC611D06C6C}" type="sibTrans" cxnId="{043DB403-1C2E-4E6B-B865-0AC3BD9D0E75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94AE1E-4B5A-445B-9DAD-443894453CA8}">
      <dgm:prSet phldrT="[Texto]" custT="1"/>
      <dgm:spPr>
        <a:xfrm>
          <a:off x="90883" y="3491348"/>
          <a:ext cx="5263935" cy="252869"/>
        </a:xfrm>
        <a:noFill/>
        <a:ln>
          <a:noFill/>
        </a:ln>
        <a:effectLst/>
      </dgm:spPr>
      <dgm:t>
        <a:bodyPr/>
        <a:lstStyle/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3</a:t>
          </a:r>
        </a:p>
      </dgm:t>
    </dgm:pt>
    <dgm:pt modelId="{F2C9F576-3273-4041-B381-9F6FEF1896C6}" type="parTrans" cxnId="{A906CE2C-AB82-4266-9F7F-907F190173F0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4BFC3C-78C7-43B8-8FFD-7564F907573B}" type="sibTrans" cxnId="{A906CE2C-AB82-4266-9F7F-907F190173F0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4096321-F37B-421D-9532-44BAACF4A92C}">
      <dgm:prSet phldrT="[Texto]" custT="1"/>
      <dgm:spPr>
        <a:xfrm>
          <a:off x="90883" y="3841698"/>
          <a:ext cx="5332367" cy="77984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BACC6">
              <a:hueOff val="-9933876"/>
              <a:satOff val="39811"/>
              <a:lumOff val="8628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A. SE DEBERA AUTOMATIZAR PROCESOS DE FUNCIONES, GENERAR MANUALES Y NORMAS, INTENTANDO GENERALIZAR LAS OPERACIONES PARA CUALQUIER SUCURSAL.</a:t>
          </a:r>
        </a:p>
      </dgm:t>
    </dgm:pt>
    <dgm:pt modelId="{59D02EA6-3763-4F16-A703-F18902EFF4CE}" type="parTrans" cxnId="{9D8BFEEA-FF32-47A3-A22F-36758B90B871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B68B07-57D1-4CCC-9973-516D5D2B927D}" type="sibTrans" cxnId="{9D8BFEEA-FF32-47A3-A22F-36758B90B871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FFB4AC-FC63-48C3-8A0E-661CC0EF92A1}">
      <dgm:prSet phldrT="[Texto]" custT="1"/>
      <dgm:spPr>
        <a:xfrm>
          <a:off x="90883" y="3841698"/>
          <a:ext cx="5332367" cy="77984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BACC6">
              <a:hueOff val="-9933876"/>
              <a:satOff val="39811"/>
              <a:lumOff val="8628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MX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B.PARA LOGRAR UNA MAYOR PENETRACION EN EL MERCADO DONDE SE ABRIRÁ UNA NUEVA SUCURUSAL,  SE LANZARÁ UNA PROMOCION PARA LA CAPTACION DE MAS CLIENTES.</a:t>
          </a:r>
        </a:p>
      </dgm:t>
    </dgm:pt>
    <dgm:pt modelId="{AB1D5206-F241-46E4-AEA8-BC63F2D582E4}" type="parTrans" cxnId="{425E9F5E-0721-4FEB-8ED4-F0FDA7CF1C14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8C7496-2A8A-4041-A6B9-4DCF1A65521E}" type="sibTrans" cxnId="{425E9F5E-0721-4FEB-8ED4-F0FDA7CF1C14}">
      <dgm:prSet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75E518-186C-4982-AA50-76F0033CE4E4}" type="pres">
      <dgm:prSet presAssocID="{60278DDB-14DA-42AA-B006-1A613CB3ED0D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MX"/>
        </a:p>
      </dgm:t>
    </dgm:pt>
    <dgm:pt modelId="{1AC4468F-2CE8-47F3-BA64-A6C8EF52682A}" type="pres">
      <dgm:prSet presAssocID="{B0B550D5-BFB3-45FE-BFED-8F596CD44B88}" presName="parenttextcomposite" presStyleCnt="0"/>
      <dgm:spPr/>
    </dgm:pt>
    <dgm:pt modelId="{88456494-75A4-45A1-873F-CADC9BAF0489}" type="pres">
      <dgm:prSet presAssocID="{B0B550D5-BFB3-45FE-BFED-8F596CD44B88}" presName="parenttext" presStyleLbl="revTx" presStyleIdx="0" presStyleCnt="3" custScaleY="60662">
        <dgm:presLayoutVars>
          <dgm:chMax/>
          <dgm:chPref val="2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2D47A6B4-92E8-439D-9AA0-3654BFBF90BB}" type="pres">
      <dgm:prSet presAssocID="{B0B550D5-BFB3-45FE-BFED-8F596CD44B88}" presName="composite" presStyleCnt="0"/>
      <dgm:spPr/>
    </dgm:pt>
    <dgm:pt modelId="{3453BD80-5DD4-41A0-BBB6-B74820E34B02}" type="pres">
      <dgm:prSet presAssocID="{B0B550D5-BFB3-45FE-BFED-8F596CD44B88}" presName="chevron1" presStyleLbl="alignNode1" presStyleIdx="0" presStyleCnt="21"/>
      <dgm:spPr>
        <a:xfrm>
          <a:off x="90883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7CF643D3-1CF0-4119-97D1-2B42A2AD1FB2}" type="pres">
      <dgm:prSet presAssocID="{B0B550D5-BFB3-45FE-BFED-8F596CD44B88}" presName="chevron2" presStyleLbl="alignNode1" presStyleIdx="1" presStyleCnt="21"/>
      <dgm:spPr>
        <a:xfrm>
          <a:off x="830758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496694"/>
            <a:satOff val="1991"/>
            <a:lumOff val="431"/>
            <a:alphaOff val="0"/>
          </a:srgbClr>
        </a:solidFill>
        <a:ln w="25400" cap="flat" cmpd="sng" algn="ctr">
          <a:solidFill>
            <a:srgbClr val="4BACC6">
              <a:hueOff val="-496694"/>
              <a:satOff val="1991"/>
              <a:lumOff val="431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C813C3B0-3C8A-44E9-AD72-B106EBABCF7A}" type="pres">
      <dgm:prSet presAssocID="{B0B550D5-BFB3-45FE-BFED-8F596CD44B88}" presName="chevron3" presStyleLbl="alignNode1" presStyleIdx="2" presStyleCnt="21"/>
      <dgm:spPr>
        <a:xfrm>
          <a:off x="1571219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993388"/>
            <a:satOff val="3981"/>
            <a:lumOff val="863"/>
            <a:alphaOff val="0"/>
          </a:srgbClr>
        </a:solidFill>
        <a:ln w="25400" cap="flat" cmpd="sng" algn="ctr">
          <a:solidFill>
            <a:srgbClr val="4BACC6">
              <a:hueOff val="-993388"/>
              <a:satOff val="3981"/>
              <a:lumOff val="863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BFBE8578-E815-4F1C-8B65-1B5A94AB2569}" type="pres">
      <dgm:prSet presAssocID="{B0B550D5-BFB3-45FE-BFED-8F596CD44B88}" presName="chevron4" presStyleLbl="alignNode1" presStyleIdx="3" presStyleCnt="21"/>
      <dgm:spPr>
        <a:xfrm>
          <a:off x="2311094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1490082"/>
            <a:satOff val="5972"/>
            <a:lumOff val="1294"/>
            <a:alphaOff val="0"/>
          </a:srgbClr>
        </a:solidFill>
        <a:ln w="25400" cap="flat" cmpd="sng" algn="ctr">
          <a:solidFill>
            <a:srgbClr val="4BACC6">
              <a:hueOff val="-1490082"/>
              <a:satOff val="5972"/>
              <a:lumOff val="1294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755A9265-828E-4217-A7C6-2A9037E2D1B6}" type="pres">
      <dgm:prSet presAssocID="{B0B550D5-BFB3-45FE-BFED-8F596CD44B88}" presName="chevron5" presStyleLbl="alignNode1" presStyleIdx="4" presStyleCnt="21"/>
      <dgm:spPr>
        <a:xfrm>
          <a:off x="3051554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1986775"/>
            <a:satOff val="7962"/>
            <a:lumOff val="1726"/>
            <a:alphaOff val="0"/>
          </a:srgbClr>
        </a:solidFill>
        <a:ln w="25400" cap="flat" cmpd="sng" algn="ctr">
          <a:solidFill>
            <a:srgbClr val="4BACC6">
              <a:hueOff val="-1986775"/>
              <a:satOff val="7962"/>
              <a:lumOff val="1726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7090E464-2263-4ADD-8878-1C1300FC224D}" type="pres">
      <dgm:prSet presAssocID="{B0B550D5-BFB3-45FE-BFED-8F596CD44B88}" presName="chevron6" presStyleLbl="alignNode1" presStyleIdx="5" presStyleCnt="21"/>
      <dgm:spPr>
        <a:xfrm>
          <a:off x="3791430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2483469"/>
            <a:satOff val="9953"/>
            <a:lumOff val="2157"/>
            <a:alphaOff val="0"/>
          </a:srgbClr>
        </a:solidFill>
        <a:ln w="25400" cap="flat" cmpd="sng" algn="ctr">
          <a:solidFill>
            <a:srgbClr val="4BACC6">
              <a:hueOff val="-2483469"/>
              <a:satOff val="9953"/>
              <a:lumOff val="2157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705D9740-4F5A-47DE-9FFA-B6BE8EB01D00}" type="pres">
      <dgm:prSet presAssocID="{B0B550D5-BFB3-45FE-BFED-8F596CD44B88}" presName="chevron7" presStyleLbl="alignNode1" presStyleIdx="6" presStyleCnt="21"/>
      <dgm:spPr>
        <a:xfrm>
          <a:off x="4531890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2980163"/>
            <a:satOff val="11943"/>
            <a:lumOff val="2588"/>
            <a:alphaOff val="0"/>
          </a:srgbClr>
        </a:solidFill>
        <a:ln w="25400" cap="flat" cmpd="sng" algn="ctr">
          <a:solidFill>
            <a:srgbClr val="4BACC6">
              <a:hueOff val="-2980163"/>
              <a:satOff val="11943"/>
              <a:lumOff val="2588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DF4C818B-7616-43C6-A62F-ECD013127ED2}" type="pres">
      <dgm:prSet presAssocID="{B0B550D5-BFB3-45FE-BFED-8F596CD44B88}" presName="childtext" presStyleLbl="solidFgAcc1" presStyleIdx="0" presStyleCnt="3">
        <dgm:presLayoutVars>
          <dgm:chMax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DAAD031F-0B2D-441C-9009-2044996EA256}" type="pres">
      <dgm:prSet presAssocID="{11FE1AC9-5456-462B-921E-3F4B087996F6}" presName="sibTrans" presStyleCnt="0"/>
      <dgm:spPr/>
    </dgm:pt>
    <dgm:pt modelId="{73B303FD-175E-4B48-835F-165EDD968EBF}" type="pres">
      <dgm:prSet presAssocID="{183D5044-4ABD-413F-9A5A-2443FE27EE03}" presName="parenttextcomposite" presStyleCnt="0"/>
      <dgm:spPr/>
    </dgm:pt>
    <dgm:pt modelId="{1B75E442-C6B5-489F-A71E-92B98DCC156E}" type="pres">
      <dgm:prSet presAssocID="{183D5044-4ABD-413F-9A5A-2443FE27EE03}" presName="parenttext" presStyleLbl="revTx" presStyleIdx="1" presStyleCnt="3" custScaleY="39857">
        <dgm:presLayoutVars>
          <dgm:chMax/>
          <dgm:chPref val="2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971C200A-33CB-4409-B9A9-9A5100CC4844}" type="pres">
      <dgm:prSet presAssocID="{183D5044-4ABD-413F-9A5A-2443FE27EE03}" presName="composite" presStyleCnt="0"/>
      <dgm:spPr/>
    </dgm:pt>
    <dgm:pt modelId="{D7C08303-7EF0-4188-B6A0-EFBA62E0982C}" type="pres">
      <dgm:prSet presAssocID="{183D5044-4ABD-413F-9A5A-2443FE27EE03}" presName="chevron1" presStyleLbl="alignNode1" presStyleIdx="7" presStyleCnt="21"/>
      <dgm:spPr>
        <a:xfrm>
          <a:off x="90883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3476857"/>
            <a:satOff val="13934"/>
            <a:lumOff val="3020"/>
            <a:alphaOff val="0"/>
          </a:srgbClr>
        </a:solidFill>
        <a:ln w="25400" cap="flat" cmpd="sng" algn="ctr">
          <a:solidFill>
            <a:srgbClr val="4BACC6">
              <a:hueOff val="-3476857"/>
              <a:satOff val="13934"/>
              <a:lumOff val="302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C027EAB7-989B-49CA-8840-86F964F42B18}" type="pres">
      <dgm:prSet presAssocID="{183D5044-4ABD-413F-9A5A-2443FE27EE03}" presName="chevron2" presStyleLbl="alignNode1" presStyleIdx="8" presStyleCnt="21"/>
      <dgm:spPr>
        <a:xfrm>
          <a:off x="830758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3973551"/>
            <a:satOff val="15924"/>
            <a:lumOff val="3451"/>
            <a:alphaOff val="0"/>
          </a:srgbClr>
        </a:solidFill>
        <a:ln w="25400" cap="flat" cmpd="sng" algn="ctr">
          <a:solidFill>
            <a:srgbClr val="4BACC6">
              <a:hueOff val="-3973551"/>
              <a:satOff val="15924"/>
              <a:lumOff val="3451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E79BB544-EB4E-49D8-8BA2-78FF03E52CD3}" type="pres">
      <dgm:prSet presAssocID="{183D5044-4ABD-413F-9A5A-2443FE27EE03}" presName="chevron3" presStyleLbl="alignNode1" presStyleIdx="9" presStyleCnt="21"/>
      <dgm:spPr>
        <a:xfrm>
          <a:off x="1571219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4470244"/>
            <a:satOff val="17915"/>
            <a:lumOff val="3883"/>
            <a:alphaOff val="0"/>
          </a:srgbClr>
        </a:solidFill>
        <a:ln w="25400" cap="flat" cmpd="sng" algn="ctr">
          <a:solidFill>
            <a:srgbClr val="4BACC6">
              <a:hueOff val="-4470244"/>
              <a:satOff val="17915"/>
              <a:lumOff val="3883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64119F35-579A-455B-BFDD-EFDDC567ADC1}" type="pres">
      <dgm:prSet presAssocID="{183D5044-4ABD-413F-9A5A-2443FE27EE03}" presName="chevron4" presStyleLbl="alignNode1" presStyleIdx="10" presStyleCnt="21"/>
      <dgm:spPr>
        <a:xfrm>
          <a:off x="2311094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4966938"/>
            <a:satOff val="19906"/>
            <a:lumOff val="4314"/>
            <a:alphaOff val="0"/>
          </a:srgbClr>
        </a:solidFill>
        <a:ln w="25400" cap="flat" cmpd="sng" algn="ctr">
          <a:solidFill>
            <a:srgbClr val="4BACC6">
              <a:hueOff val="-4966938"/>
              <a:satOff val="19906"/>
              <a:lumOff val="4314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B59DCB00-946D-42FB-9911-FA80FCA3058B}" type="pres">
      <dgm:prSet presAssocID="{183D5044-4ABD-413F-9A5A-2443FE27EE03}" presName="chevron5" presStyleLbl="alignNode1" presStyleIdx="11" presStyleCnt="21"/>
      <dgm:spPr>
        <a:xfrm>
          <a:off x="3051554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5463632"/>
            <a:satOff val="21896"/>
            <a:lumOff val="4745"/>
            <a:alphaOff val="0"/>
          </a:srgbClr>
        </a:solidFill>
        <a:ln w="25400" cap="flat" cmpd="sng" algn="ctr">
          <a:solidFill>
            <a:srgbClr val="4BACC6">
              <a:hueOff val="-5463632"/>
              <a:satOff val="21896"/>
              <a:lumOff val="4745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95B8C52A-7BB7-4C4F-ACE0-F50193AD34DB}" type="pres">
      <dgm:prSet presAssocID="{183D5044-4ABD-413F-9A5A-2443FE27EE03}" presName="chevron6" presStyleLbl="alignNode1" presStyleIdx="12" presStyleCnt="21"/>
      <dgm:spPr>
        <a:xfrm>
          <a:off x="3791430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5960326"/>
            <a:satOff val="23887"/>
            <a:lumOff val="5177"/>
            <a:alphaOff val="0"/>
          </a:srgbClr>
        </a:solidFill>
        <a:ln w="25400" cap="flat" cmpd="sng" algn="ctr">
          <a:solidFill>
            <a:srgbClr val="4BACC6">
              <a:hueOff val="-5960326"/>
              <a:satOff val="23887"/>
              <a:lumOff val="5177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7E76D37D-0DD7-44D7-B266-9F90B1B8D011}" type="pres">
      <dgm:prSet presAssocID="{183D5044-4ABD-413F-9A5A-2443FE27EE03}" presName="chevron7" presStyleLbl="alignNode1" presStyleIdx="13" presStyleCnt="21"/>
      <dgm:spPr>
        <a:xfrm>
          <a:off x="4531890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6457019"/>
            <a:satOff val="25877"/>
            <a:lumOff val="5608"/>
            <a:alphaOff val="0"/>
          </a:srgbClr>
        </a:solidFill>
        <a:ln w="25400" cap="flat" cmpd="sng" algn="ctr">
          <a:solidFill>
            <a:srgbClr val="4BACC6">
              <a:hueOff val="-6457019"/>
              <a:satOff val="25877"/>
              <a:lumOff val="5608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74704634-F58B-48CB-9CED-BC1F4DDFA058}" type="pres">
      <dgm:prSet presAssocID="{183D5044-4ABD-413F-9A5A-2443FE27EE03}" presName="childtext" presStyleLbl="solidFgAcc1" presStyleIdx="1" presStyleCnt="3">
        <dgm:presLayoutVars>
          <dgm:chMax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D32A2E8B-DD8F-46B5-A249-F2BFEBC1810B}" type="pres">
      <dgm:prSet presAssocID="{28A45F62-D06D-4FFD-9267-0239FFAECC25}" presName="sibTrans" presStyleCnt="0"/>
      <dgm:spPr/>
    </dgm:pt>
    <dgm:pt modelId="{A3AE2DCA-7881-429F-BA90-B32DE7047178}" type="pres">
      <dgm:prSet presAssocID="{A894AE1E-4B5A-445B-9DAD-443894453CA8}" presName="parenttextcomposite" presStyleCnt="0"/>
      <dgm:spPr/>
    </dgm:pt>
    <dgm:pt modelId="{C98DEFE0-28C6-45FD-9041-BF75F313551D}" type="pres">
      <dgm:prSet presAssocID="{A894AE1E-4B5A-445B-9DAD-443894453CA8}" presName="parenttext" presStyleLbl="revTx" presStyleIdx="2" presStyleCnt="3" custScaleY="52842">
        <dgm:presLayoutVars>
          <dgm:chMax/>
          <dgm:chPref val="2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5CCDA5DA-1D7E-4EEA-AF46-A5FD14E48C0C}" type="pres">
      <dgm:prSet presAssocID="{A894AE1E-4B5A-445B-9DAD-443894453CA8}" presName="composite" presStyleCnt="0"/>
      <dgm:spPr/>
    </dgm:pt>
    <dgm:pt modelId="{3E14E939-DAAF-46D8-895C-6A537A40E39E}" type="pres">
      <dgm:prSet presAssocID="{A894AE1E-4B5A-445B-9DAD-443894453CA8}" presName="chevron1" presStyleLbl="alignNode1" presStyleIdx="14" presStyleCnt="21"/>
      <dgm:spPr>
        <a:xfrm>
          <a:off x="90883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6953714"/>
            <a:satOff val="27868"/>
            <a:lumOff val="6040"/>
            <a:alphaOff val="0"/>
          </a:srgbClr>
        </a:solidFill>
        <a:ln w="25400" cap="flat" cmpd="sng" algn="ctr">
          <a:solidFill>
            <a:srgbClr val="4BACC6">
              <a:hueOff val="-6953714"/>
              <a:satOff val="27868"/>
              <a:lumOff val="604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5835E68B-8777-47BF-AAB4-792DA8B49E8D}" type="pres">
      <dgm:prSet presAssocID="{A894AE1E-4B5A-445B-9DAD-443894453CA8}" presName="chevron2" presStyleLbl="alignNode1" presStyleIdx="15" presStyleCnt="21"/>
      <dgm:spPr>
        <a:xfrm>
          <a:off x="830758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7450407"/>
            <a:satOff val="29858"/>
            <a:lumOff val="6471"/>
            <a:alphaOff val="0"/>
          </a:srgbClr>
        </a:solidFill>
        <a:ln w="25400" cap="flat" cmpd="sng" algn="ctr">
          <a:solidFill>
            <a:srgbClr val="4BACC6">
              <a:hueOff val="-7450407"/>
              <a:satOff val="29858"/>
              <a:lumOff val="6471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D9D57B7E-0148-4A4A-9511-D444DF0F1C13}" type="pres">
      <dgm:prSet presAssocID="{A894AE1E-4B5A-445B-9DAD-443894453CA8}" presName="chevron3" presStyleLbl="alignNode1" presStyleIdx="16" presStyleCnt="21"/>
      <dgm:spPr>
        <a:xfrm>
          <a:off x="1571219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7947101"/>
            <a:satOff val="31849"/>
            <a:lumOff val="6902"/>
            <a:alphaOff val="0"/>
          </a:srgbClr>
        </a:solidFill>
        <a:ln w="25400" cap="flat" cmpd="sng" algn="ctr">
          <a:solidFill>
            <a:srgbClr val="4BACC6">
              <a:hueOff val="-7947101"/>
              <a:satOff val="31849"/>
              <a:lumOff val="6902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A16066CD-644A-4719-A693-56B497C25C41}" type="pres">
      <dgm:prSet presAssocID="{A894AE1E-4B5A-445B-9DAD-443894453CA8}" presName="chevron4" presStyleLbl="alignNode1" presStyleIdx="17" presStyleCnt="21"/>
      <dgm:spPr>
        <a:xfrm>
          <a:off x="2311094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8443795"/>
            <a:satOff val="33839"/>
            <a:lumOff val="7334"/>
            <a:alphaOff val="0"/>
          </a:srgbClr>
        </a:solidFill>
        <a:ln w="25400" cap="flat" cmpd="sng" algn="ctr">
          <a:solidFill>
            <a:srgbClr val="4BACC6">
              <a:hueOff val="-8443795"/>
              <a:satOff val="33839"/>
              <a:lumOff val="7334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B46DCA66-0D1B-4EDE-8166-2C2B15B9A394}" type="pres">
      <dgm:prSet presAssocID="{A894AE1E-4B5A-445B-9DAD-443894453CA8}" presName="chevron5" presStyleLbl="alignNode1" presStyleIdx="18" presStyleCnt="21"/>
      <dgm:spPr>
        <a:xfrm>
          <a:off x="3051554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8940489"/>
            <a:satOff val="35830"/>
            <a:lumOff val="7765"/>
            <a:alphaOff val="0"/>
          </a:srgbClr>
        </a:solidFill>
        <a:ln w="25400" cap="flat" cmpd="sng" algn="ctr">
          <a:solidFill>
            <a:srgbClr val="4BACC6">
              <a:hueOff val="-8940489"/>
              <a:satOff val="35830"/>
              <a:lumOff val="7765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4FF5DED3-553A-43FD-BF8F-36092D74B0D1}" type="pres">
      <dgm:prSet presAssocID="{A894AE1E-4B5A-445B-9DAD-443894453CA8}" presName="chevron6" presStyleLbl="alignNode1" presStyleIdx="19" presStyleCnt="21"/>
      <dgm:spPr>
        <a:xfrm>
          <a:off x="3791430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9437183"/>
            <a:satOff val="37820"/>
            <a:lumOff val="8197"/>
            <a:alphaOff val="0"/>
          </a:srgbClr>
        </a:solidFill>
        <a:ln w="25400" cap="flat" cmpd="sng" algn="ctr">
          <a:solidFill>
            <a:srgbClr val="4BACC6">
              <a:hueOff val="-9437183"/>
              <a:satOff val="37820"/>
              <a:lumOff val="8197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9D406B7C-1726-4D35-B685-56C1821AF251}" type="pres">
      <dgm:prSet presAssocID="{A894AE1E-4B5A-445B-9DAD-443894453CA8}" presName="chevron7" presStyleLbl="alignNode1" presStyleIdx="20" presStyleCnt="21"/>
      <dgm:spPr>
        <a:xfrm>
          <a:off x="4531890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9933876"/>
            <a:satOff val="39811"/>
            <a:lumOff val="8628"/>
            <a:alphaOff val="0"/>
          </a:srgbClr>
        </a:solidFill>
        <a:ln w="25400" cap="flat" cmpd="sng" algn="ctr">
          <a:solidFill>
            <a:srgbClr val="4BACC6">
              <a:hueOff val="-9933876"/>
              <a:satOff val="39811"/>
              <a:lumOff val="8628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MX"/>
        </a:p>
      </dgm:t>
    </dgm:pt>
    <dgm:pt modelId="{BF9DF3F2-1C18-4664-9B4B-DC666DB66D5C}" type="pres">
      <dgm:prSet presAssocID="{A894AE1E-4B5A-445B-9DAD-443894453CA8}" presName="childtext" presStyleLbl="solidFgAcc1" presStyleIdx="2" presStyleCnt="3">
        <dgm:presLayoutVars>
          <dgm:chMax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</dgm:ptLst>
  <dgm:cxnLst>
    <dgm:cxn modelId="{F162C154-82ED-4F2B-AF6F-5F83DE951453}" srcId="{60278DDB-14DA-42AA-B006-1A613CB3ED0D}" destId="{B0B550D5-BFB3-45FE-BFED-8F596CD44B88}" srcOrd="0" destOrd="0" parTransId="{0BA33F45-9B26-44E0-B250-1F7E51FD09C7}" sibTransId="{11FE1AC9-5456-462B-921E-3F4B087996F6}"/>
    <dgm:cxn modelId="{DBD4B881-F08B-4F46-BDC7-5809D53C6516}" type="presOf" srcId="{B0B550D5-BFB3-45FE-BFED-8F596CD44B88}" destId="{88456494-75A4-45A1-873F-CADC9BAF0489}" srcOrd="0" destOrd="0" presId="urn:microsoft.com/office/officeart/2008/layout/VerticalAccentList"/>
    <dgm:cxn modelId="{937C2400-2657-46D8-BF07-273E7F9F059E}" srcId="{B0B550D5-BFB3-45FE-BFED-8F596CD44B88}" destId="{A5BCDD3E-CC82-4EF1-AFB3-9BFB7179895D}" srcOrd="0" destOrd="0" parTransId="{725859A4-7B0B-4756-A893-0FE8C5D09204}" sibTransId="{C6F4FC94-4E73-4341-86E9-643F41D03773}"/>
    <dgm:cxn modelId="{9D8BFEEA-FF32-47A3-A22F-36758B90B871}" srcId="{A894AE1E-4B5A-445B-9DAD-443894453CA8}" destId="{94096321-F37B-421D-9532-44BAACF4A92C}" srcOrd="0" destOrd="0" parTransId="{59D02EA6-3763-4F16-A703-F18902EFF4CE}" sibTransId="{98B68B07-57D1-4CCC-9973-516D5D2B927D}"/>
    <dgm:cxn modelId="{FBA0DE4B-4AAA-48B9-93B1-8A925FE0A0DD}" type="presOf" srcId="{A894AE1E-4B5A-445B-9DAD-443894453CA8}" destId="{C98DEFE0-28C6-45FD-9041-BF75F313551D}" srcOrd="0" destOrd="0" presId="urn:microsoft.com/office/officeart/2008/layout/VerticalAccentList"/>
    <dgm:cxn modelId="{C5982383-6DA3-4773-82E0-99B82A4EE398}" type="presOf" srcId="{94096321-F37B-421D-9532-44BAACF4A92C}" destId="{BF9DF3F2-1C18-4664-9B4B-DC666DB66D5C}" srcOrd="0" destOrd="0" presId="urn:microsoft.com/office/officeart/2008/layout/VerticalAccentList"/>
    <dgm:cxn modelId="{7811DD84-5C48-4D7C-90D9-A45F2E4EA108}" type="presOf" srcId="{A5BCDD3E-CC82-4EF1-AFB3-9BFB7179895D}" destId="{DF4C818B-7616-43C6-A62F-ECD013127ED2}" srcOrd="0" destOrd="0" presId="urn:microsoft.com/office/officeart/2008/layout/VerticalAccentList"/>
    <dgm:cxn modelId="{425E9F5E-0721-4FEB-8ED4-F0FDA7CF1C14}" srcId="{A894AE1E-4B5A-445B-9DAD-443894453CA8}" destId="{EEFFB4AC-FC63-48C3-8A0E-661CC0EF92A1}" srcOrd="1" destOrd="0" parTransId="{AB1D5206-F241-46E4-AEA8-BC63F2D582E4}" sibTransId="{278C7496-2A8A-4041-A6B9-4DCF1A65521E}"/>
    <dgm:cxn modelId="{C2E7744A-1E68-4681-8004-52121B5C5F30}" type="presOf" srcId="{EEFFB4AC-FC63-48C3-8A0E-661CC0EF92A1}" destId="{BF9DF3F2-1C18-4664-9B4B-DC666DB66D5C}" srcOrd="0" destOrd="1" presId="urn:microsoft.com/office/officeart/2008/layout/VerticalAccentList"/>
    <dgm:cxn modelId="{FCF8ED7F-9F50-4A31-9160-D0763F09BF14}" type="presOf" srcId="{999D752B-38E6-45B0-948F-F3CB3A4FC2B4}" destId="{74704634-F58B-48CB-9CED-BC1F4DDFA058}" srcOrd="0" destOrd="0" presId="urn:microsoft.com/office/officeart/2008/layout/VerticalAccentList"/>
    <dgm:cxn modelId="{A906CE2C-AB82-4266-9F7F-907F190173F0}" srcId="{60278DDB-14DA-42AA-B006-1A613CB3ED0D}" destId="{A894AE1E-4B5A-445B-9DAD-443894453CA8}" srcOrd="2" destOrd="0" parTransId="{F2C9F576-3273-4041-B381-9F6FEF1896C6}" sibTransId="{164BFC3C-78C7-43B8-8FFD-7564F907573B}"/>
    <dgm:cxn modelId="{BF17BC48-926C-4F5E-9DCF-F9D61E3320D3}" type="presOf" srcId="{183D5044-4ABD-413F-9A5A-2443FE27EE03}" destId="{1B75E442-C6B5-489F-A71E-92B98DCC156E}" srcOrd="0" destOrd="0" presId="urn:microsoft.com/office/officeart/2008/layout/VerticalAccentList"/>
    <dgm:cxn modelId="{7D003C1E-9ABE-4D7B-A691-FE6EA15C67BC}" srcId="{60278DDB-14DA-42AA-B006-1A613CB3ED0D}" destId="{183D5044-4ABD-413F-9A5A-2443FE27EE03}" srcOrd="1" destOrd="0" parTransId="{FF7EE2E1-189F-411A-AFAE-3A25A48A3865}" sibTransId="{28A45F62-D06D-4FFD-9267-0239FFAECC25}"/>
    <dgm:cxn modelId="{043DB403-1C2E-4E6B-B865-0AC3BD9D0E75}" srcId="{183D5044-4ABD-413F-9A5A-2443FE27EE03}" destId="{999D752B-38E6-45B0-948F-F3CB3A4FC2B4}" srcOrd="0" destOrd="0" parTransId="{27C5E81A-C1BF-40AB-91BC-839386FF56E7}" sibTransId="{A818B9A5-473E-4E29-8945-7AC611D06C6C}"/>
    <dgm:cxn modelId="{C7E7EEB0-AD56-432E-957E-6E4FEABC2F31}" type="presOf" srcId="{60278DDB-14DA-42AA-B006-1A613CB3ED0D}" destId="{4D75E518-186C-4982-AA50-76F0033CE4E4}" srcOrd="0" destOrd="0" presId="urn:microsoft.com/office/officeart/2008/layout/VerticalAccentList"/>
    <dgm:cxn modelId="{94657383-51D8-4BC9-9A3B-7910F784707A}" type="presParOf" srcId="{4D75E518-186C-4982-AA50-76F0033CE4E4}" destId="{1AC4468F-2CE8-47F3-BA64-A6C8EF52682A}" srcOrd="0" destOrd="0" presId="urn:microsoft.com/office/officeart/2008/layout/VerticalAccentList"/>
    <dgm:cxn modelId="{410BF3FD-1018-4BC3-AFF8-7FF11562FCAF}" type="presParOf" srcId="{1AC4468F-2CE8-47F3-BA64-A6C8EF52682A}" destId="{88456494-75A4-45A1-873F-CADC9BAF0489}" srcOrd="0" destOrd="0" presId="urn:microsoft.com/office/officeart/2008/layout/VerticalAccentList"/>
    <dgm:cxn modelId="{63C65EA2-A3CD-4765-843F-76E4B287249A}" type="presParOf" srcId="{4D75E518-186C-4982-AA50-76F0033CE4E4}" destId="{2D47A6B4-92E8-439D-9AA0-3654BFBF90BB}" srcOrd="1" destOrd="0" presId="urn:microsoft.com/office/officeart/2008/layout/VerticalAccentList"/>
    <dgm:cxn modelId="{5EE0E6B4-FF59-4819-9A8E-A315543797C4}" type="presParOf" srcId="{2D47A6B4-92E8-439D-9AA0-3654BFBF90BB}" destId="{3453BD80-5DD4-41A0-BBB6-B74820E34B02}" srcOrd="0" destOrd="0" presId="urn:microsoft.com/office/officeart/2008/layout/VerticalAccentList"/>
    <dgm:cxn modelId="{8401C37E-9000-4CEA-89E1-8F89308B79C8}" type="presParOf" srcId="{2D47A6B4-92E8-439D-9AA0-3654BFBF90BB}" destId="{7CF643D3-1CF0-4119-97D1-2B42A2AD1FB2}" srcOrd="1" destOrd="0" presId="urn:microsoft.com/office/officeart/2008/layout/VerticalAccentList"/>
    <dgm:cxn modelId="{CF89B66C-724D-4192-9E45-AF5DAAFE4B8E}" type="presParOf" srcId="{2D47A6B4-92E8-439D-9AA0-3654BFBF90BB}" destId="{C813C3B0-3C8A-44E9-AD72-B106EBABCF7A}" srcOrd="2" destOrd="0" presId="urn:microsoft.com/office/officeart/2008/layout/VerticalAccentList"/>
    <dgm:cxn modelId="{CEE13F85-F2C3-4B8C-85D6-D12F7C6989C1}" type="presParOf" srcId="{2D47A6B4-92E8-439D-9AA0-3654BFBF90BB}" destId="{BFBE8578-E815-4F1C-8B65-1B5A94AB2569}" srcOrd="3" destOrd="0" presId="urn:microsoft.com/office/officeart/2008/layout/VerticalAccentList"/>
    <dgm:cxn modelId="{BA8A6B09-4A4D-48B9-92F9-963706CD9908}" type="presParOf" srcId="{2D47A6B4-92E8-439D-9AA0-3654BFBF90BB}" destId="{755A9265-828E-4217-A7C6-2A9037E2D1B6}" srcOrd="4" destOrd="0" presId="urn:microsoft.com/office/officeart/2008/layout/VerticalAccentList"/>
    <dgm:cxn modelId="{0BC66E34-33D2-456C-992D-489F4308EEA5}" type="presParOf" srcId="{2D47A6B4-92E8-439D-9AA0-3654BFBF90BB}" destId="{7090E464-2263-4ADD-8878-1C1300FC224D}" srcOrd="5" destOrd="0" presId="urn:microsoft.com/office/officeart/2008/layout/VerticalAccentList"/>
    <dgm:cxn modelId="{52D026F8-1D98-4899-834E-1E2844496470}" type="presParOf" srcId="{2D47A6B4-92E8-439D-9AA0-3654BFBF90BB}" destId="{705D9740-4F5A-47DE-9FFA-B6BE8EB01D00}" srcOrd="6" destOrd="0" presId="urn:microsoft.com/office/officeart/2008/layout/VerticalAccentList"/>
    <dgm:cxn modelId="{8DA15B95-5F6E-4AA4-953C-87F75A5D867F}" type="presParOf" srcId="{2D47A6B4-92E8-439D-9AA0-3654BFBF90BB}" destId="{DF4C818B-7616-43C6-A62F-ECD013127ED2}" srcOrd="7" destOrd="0" presId="urn:microsoft.com/office/officeart/2008/layout/VerticalAccentList"/>
    <dgm:cxn modelId="{F69057CF-49F5-45DB-9992-5D38464D5B62}" type="presParOf" srcId="{4D75E518-186C-4982-AA50-76F0033CE4E4}" destId="{DAAD031F-0B2D-441C-9009-2044996EA256}" srcOrd="2" destOrd="0" presId="urn:microsoft.com/office/officeart/2008/layout/VerticalAccentList"/>
    <dgm:cxn modelId="{C208FD73-9498-426E-BE86-F97DA054E32A}" type="presParOf" srcId="{4D75E518-186C-4982-AA50-76F0033CE4E4}" destId="{73B303FD-175E-4B48-835F-165EDD968EBF}" srcOrd="3" destOrd="0" presId="urn:microsoft.com/office/officeart/2008/layout/VerticalAccentList"/>
    <dgm:cxn modelId="{146555A0-FFDA-4CE4-8FE8-1173F2CA3FA5}" type="presParOf" srcId="{73B303FD-175E-4B48-835F-165EDD968EBF}" destId="{1B75E442-C6B5-489F-A71E-92B98DCC156E}" srcOrd="0" destOrd="0" presId="urn:microsoft.com/office/officeart/2008/layout/VerticalAccentList"/>
    <dgm:cxn modelId="{42963874-C061-4A09-9216-3627422B6174}" type="presParOf" srcId="{4D75E518-186C-4982-AA50-76F0033CE4E4}" destId="{971C200A-33CB-4409-B9A9-9A5100CC4844}" srcOrd="4" destOrd="0" presId="urn:microsoft.com/office/officeart/2008/layout/VerticalAccentList"/>
    <dgm:cxn modelId="{98775992-711A-4FF7-ABC9-E3544D9D3A82}" type="presParOf" srcId="{971C200A-33CB-4409-B9A9-9A5100CC4844}" destId="{D7C08303-7EF0-4188-B6A0-EFBA62E0982C}" srcOrd="0" destOrd="0" presId="urn:microsoft.com/office/officeart/2008/layout/VerticalAccentList"/>
    <dgm:cxn modelId="{326EB70C-0A95-4580-B8AC-21BC19F27D32}" type="presParOf" srcId="{971C200A-33CB-4409-B9A9-9A5100CC4844}" destId="{C027EAB7-989B-49CA-8840-86F964F42B18}" srcOrd="1" destOrd="0" presId="urn:microsoft.com/office/officeart/2008/layout/VerticalAccentList"/>
    <dgm:cxn modelId="{DCB2E73E-4ACE-418B-9785-50BC47B8B298}" type="presParOf" srcId="{971C200A-33CB-4409-B9A9-9A5100CC4844}" destId="{E79BB544-EB4E-49D8-8BA2-78FF03E52CD3}" srcOrd="2" destOrd="0" presId="urn:microsoft.com/office/officeart/2008/layout/VerticalAccentList"/>
    <dgm:cxn modelId="{156B0116-0403-4FCF-B18A-784D22FFF26F}" type="presParOf" srcId="{971C200A-33CB-4409-B9A9-9A5100CC4844}" destId="{64119F35-579A-455B-BFDD-EFDDC567ADC1}" srcOrd="3" destOrd="0" presId="urn:microsoft.com/office/officeart/2008/layout/VerticalAccentList"/>
    <dgm:cxn modelId="{35CCC6D1-EC60-4140-B4B1-4E51AA8321F7}" type="presParOf" srcId="{971C200A-33CB-4409-B9A9-9A5100CC4844}" destId="{B59DCB00-946D-42FB-9911-FA80FCA3058B}" srcOrd="4" destOrd="0" presId="urn:microsoft.com/office/officeart/2008/layout/VerticalAccentList"/>
    <dgm:cxn modelId="{BDE68E72-BBE7-48FC-A3D4-9EF3F4AE2A82}" type="presParOf" srcId="{971C200A-33CB-4409-B9A9-9A5100CC4844}" destId="{95B8C52A-7BB7-4C4F-ACE0-F50193AD34DB}" srcOrd="5" destOrd="0" presId="urn:microsoft.com/office/officeart/2008/layout/VerticalAccentList"/>
    <dgm:cxn modelId="{70FDE8A0-5266-481A-9D32-FFAB34D28091}" type="presParOf" srcId="{971C200A-33CB-4409-B9A9-9A5100CC4844}" destId="{7E76D37D-0DD7-44D7-B266-9F90B1B8D011}" srcOrd="6" destOrd="0" presId="urn:microsoft.com/office/officeart/2008/layout/VerticalAccentList"/>
    <dgm:cxn modelId="{2331592F-5870-4E00-B8D0-DC4AB11895BC}" type="presParOf" srcId="{971C200A-33CB-4409-B9A9-9A5100CC4844}" destId="{74704634-F58B-48CB-9CED-BC1F4DDFA058}" srcOrd="7" destOrd="0" presId="urn:microsoft.com/office/officeart/2008/layout/VerticalAccentList"/>
    <dgm:cxn modelId="{D7420B8E-6E41-47A9-ACE3-5EE4B7F192E5}" type="presParOf" srcId="{4D75E518-186C-4982-AA50-76F0033CE4E4}" destId="{D32A2E8B-DD8F-46B5-A249-F2BFEBC1810B}" srcOrd="5" destOrd="0" presId="urn:microsoft.com/office/officeart/2008/layout/VerticalAccentList"/>
    <dgm:cxn modelId="{DF11E458-92CB-4C81-B43A-B8EF3CC21DC2}" type="presParOf" srcId="{4D75E518-186C-4982-AA50-76F0033CE4E4}" destId="{A3AE2DCA-7881-429F-BA90-B32DE7047178}" srcOrd="6" destOrd="0" presId="urn:microsoft.com/office/officeart/2008/layout/VerticalAccentList"/>
    <dgm:cxn modelId="{E0239966-C021-46B0-8DA5-1265DAD0F9CC}" type="presParOf" srcId="{A3AE2DCA-7881-429F-BA90-B32DE7047178}" destId="{C98DEFE0-28C6-45FD-9041-BF75F313551D}" srcOrd="0" destOrd="0" presId="urn:microsoft.com/office/officeart/2008/layout/VerticalAccentList"/>
    <dgm:cxn modelId="{EA1B91C1-E839-4693-9F60-00EBFD6D7DD1}" type="presParOf" srcId="{4D75E518-186C-4982-AA50-76F0033CE4E4}" destId="{5CCDA5DA-1D7E-4EEA-AF46-A5FD14E48C0C}" srcOrd="7" destOrd="0" presId="urn:microsoft.com/office/officeart/2008/layout/VerticalAccentList"/>
    <dgm:cxn modelId="{B4057545-C900-4E14-B198-7E601532900A}" type="presParOf" srcId="{5CCDA5DA-1D7E-4EEA-AF46-A5FD14E48C0C}" destId="{3E14E939-DAAF-46D8-895C-6A537A40E39E}" srcOrd="0" destOrd="0" presId="urn:microsoft.com/office/officeart/2008/layout/VerticalAccentList"/>
    <dgm:cxn modelId="{8049C56E-30AB-4C5E-9535-6CB5904B832B}" type="presParOf" srcId="{5CCDA5DA-1D7E-4EEA-AF46-A5FD14E48C0C}" destId="{5835E68B-8777-47BF-AAB4-792DA8B49E8D}" srcOrd="1" destOrd="0" presId="urn:microsoft.com/office/officeart/2008/layout/VerticalAccentList"/>
    <dgm:cxn modelId="{9EC4C49B-AFA6-400E-A88E-11D7FD91A682}" type="presParOf" srcId="{5CCDA5DA-1D7E-4EEA-AF46-A5FD14E48C0C}" destId="{D9D57B7E-0148-4A4A-9511-D444DF0F1C13}" srcOrd="2" destOrd="0" presId="urn:microsoft.com/office/officeart/2008/layout/VerticalAccentList"/>
    <dgm:cxn modelId="{52B40F6C-08F4-414C-BEE3-BA1EB7B2B55A}" type="presParOf" srcId="{5CCDA5DA-1D7E-4EEA-AF46-A5FD14E48C0C}" destId="{A16066CD-644A-4719-A693-56B497C25C41}" srcOrd="3" destOrd="0" presId="urn:microsoft.com/office/officeart/2008/layout/VerticalAccentList"/>
    <dgm:cxn modelId="{D64FAB76-98BF-45DA-BECD-9623FC5C0D41}" type="presParOf" srcId="{5CCDA5DA-1D7E-4EEA-AF46-A5FD14E48C0C}" destId="{B46DCA66-0D1B-4EDE-8166-2C2B15B9A394}" srcOrd="4" destOrd="0" presId="urn:microsoft.com/office/officeart/2008/layout/VerticalAccentList"/>
    <dgm:cxn modelId="{EF71ADDD-8CD7-4E3E-AC1A-5217BEE7ACC4}" type="presParOf" srcId="{5CCDA5DA-1D7E-4EEA-AF46-A5FD14E48C0C}" destId="{4FF5DED3-553A-43FD-BF8F-36092D74B0D1}" srcOrd="5" destOrd="0" presId="urn:microsoft.com/office/officeart/2008/layout/VerticalAccentList"/>
    <dgm:cxn modelId="{AAE16703-C2D2-40C5-9541-9C51AD389E6D}" type="presParOf" srcId="{5CCDA5DA-1D7E-4EEA-AF46-A5FD14E48C0C}" destId="{9D406B7C-1726-4D35-B685-56C1821AF251}" srcOrd="6" destOrd="0" presId="urn:microsoft.com/office/officeart/2008/layout/VerticalAccentList"/>
    <dgm:cxn modelId="{CAA54217-03CD-4866-A28B-0DC460AB7EFB}" type="presParOf" srcId="{5CCDA5DA-1D7E-4EEA-AF46-A5FD14E48C0C}" destId="{BF9DF3F2-1C18-4664-9B4B-DC666DB66D5C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6D5769-93D0-40E7-A16F-ACAC1B2F6248}" type="doc">
      <dgm:prSet loTypeId="urn:microsoft.com/office/officeart/2008/layout/AlternatingHexagons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D8CC1AC8-38CF-4AEF-BA92-99AD68477411}">
      <dgm:prSet phldrT="[Texto]" custT="1"/>
      <dgm:spPr>
        <a:xfrm rot="5400000">
          <a:off x="2316104" y="-211087"/>
          <a:ext cx="1241379" cy="1663553"/>
        </a:xfr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 b="0" i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Construir alianzas de negocios con más organizaciones y clientes.</a:t>
          </a:r>
          <a:endParaRPr lang="es-MX" sz="1100" b="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B3D27BB-5DE5-4687-9FC0-BA3C1AC5EE88}" type="parTrans" cxnId="{26FC7B7B-6951-4362-8CBC-08184FD16BC4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1A49D5-2FD4-4455-BE1E-3C3B5CCD76B2}" type="sibTrans" cxnId="{26FC7B7B-6951-4362-8CBC-08184FD16BC4}">
      <dgm:prSet custT="1"/>
      <dgm:spPr>
        <a:xfrm rot="5400000">
          <a:off x="571380" y="-199387"/>
          <a:ext cx="1241379" cy="1663553"/>
        </a:xfr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9BBB59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 b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Mantener al recurso humano  como personal fijo</a:t>
          </a:r>
        </a:p>
      </dgm:t>
    </dgm:pt>
    <dgm:pt modelId="{7A6BD089-265E-4449-8CF3-D7C8E5A84832}">
      <dgm:prSet phldrT="[Texto]" custT="1"/>
      <dgm:spPr>
        <a:xfrm>
          <a:off x="3451059" y="0"/>
          <a:ext cx="403069" cy="263227"/>
        </a:xfrm>
        <a:noFill/>
        <a:ln>
          <a:noFill/>
        </a:ln>
        <a:effectLst/>
      </dgm:spPr>
      <dgm:t>
        <a:bodyPr/>
        <a:lstStyle/>
        <a:p>
          <a:r>
            <a:rPr lang="es-MX" sz="11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 A. </a:t>
          </a:r>
        </a:p>
      </dgm:t>
    </dgm:pt>
    <dgm:pt modelId="{71483A79-D381-4D7C-AEE9-1978840AFC29}" type="parTrans" cxnId="{EFD0737F-56E8-43FB-84C9-4301E7943770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D181F4-5682-4CBA-A07E-728B1A7B9D27}" type="sibTrans" cxnId="{EFD0737F-56E8-43FB-84C9-4301E7943770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1E21E7-EC3A-46EA-924E-7FB07F294A51}">
      <dgm:prSet phldrT="[Texto]" custT="1"/>
      <dgm:spPr>
        <a:xfrm rot="5400000">
          <a:off x="626278" y="887533"/>
          <a:ext cx="1241379" cy="1663553"/>
        </a:xfr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 algn="ctr"/>
          <a:r>
            <a:rPr lang="es-MX" sz="1100" b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Atracción de la atención del cliente </a:t>
          </a:r>
        </a:p>
      </dgm:t>
    </dgm:pt>
    <dgm:pt modelId="{1B9672FA-D0D5-4F6C-A15F-1F5CA5B48496}" type="parTrans" cxnId="{9CDE9EB2-12E3-4296-B79F-27FCA928268E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C853C4-067E-4280-B1DA-9351C98FD10F}" type="sibTrans" cxnId="{9CDE9EB2-12E3-4296-B79F-27FCA928268E}">
      <dgm:prSet custT="1"/>
      <dgm:spPr>
        <a:xfrm rot="5400000">
          <a:off x="2373201" y="887533"/>
          <a:ext cx="1241379" cy="1663553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BACC6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 b="0" i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Lograr una mayor exposición del producto</a:t>
          </a:r>
          <a:endParaRPr lang="es-MX" sz="1100" b="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1C15AEB-AC8B-4787-9D2A-D5454065BB3E}">
      <dgm:prSet phldrT="[Texto]" custT="1"/>
      <dgm:spPr>
        <a:xfrm>
          <a:off x="59940" y="1988833"/>
          <a:ext cx="340492" cy="351166"/>
        </a:xfrm>
        <a:noFill/>
        <a:ln>
          <a:noFill/>
        </a:ln>
        <a:effectLst/>
      </dgm:spPr>
      <dgm:t>
        <a:bodyPr/>
        <a:lstStyle/>
        <a:p>
          <a:r>
            <a:rPr lang="es-MX" sz="11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1.B.</a:t>
          </a:r>
        </a:p>
      </dgm:t>
    </dgm:pt>
    <dgm:pt modelId="{15B8955C-8314-4F43-97B8-F567642786D5}" type="parTrans" cxnId="{2E978241-089A-470F-B9F3-423C78171A1C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F187F8-60E4-467D-A565-9C1421EE0B55}" type="sibTrans" cxnId="{2E978241-089A-470F-B9F3-423C78171A1C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0F437D-3A6D-4067-BF59-3F09B279D520}">
      <dgm:prSet custT="1"/>
      <dgm:spPr>
        <a:xfrm>
          <a:off x="59940" y="1988833"/>
          <a:ext cx="340492" cy="351166"/>
        </a:xfrm>
        <a:noFill/>
        <a:ln>
          <a:noFill/>
        </a:ln>
        <a:effectLst/>
      </dgm:spPr>
      <dgm:t>
        <a:bodyPr/>
        <a:lstStyle/>
        <a:p>
          <a:endParaRPr lang="es-MX" sz="1100" b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368773C4-DB3D-4124-8BCC-3A75B9710D98}" type="parTrans" cxnId="{A5BCC9BD-15F1-4B94-AB6A-27D4693CC63A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1D2619-4B75-44A1-AB97-3A5E8D5E270D}" type="sibTrans" cxnId="{A5BCC9BD-15F1-4B94-AB6A-27D4693CC63A}">
      <dgm:prSet/>
      <dgm:spPr/>
      <dgm:t>
        <a:bodyPr/>
        <a:lstStyle/>
        <a:p>
          <a:endParaRPr lang="es-MX" sz="11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BBEBC1-51CF-4DB8-8181-32C0B435C8AB}" type="pres">
      <dgm:prSet presAssocID="{156D5769-93D0-40E7-A16F-ACAC1B2F6248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1ACA78EC-CDD0-4BDB-92D7-96D2033BC9A9}" type="pres">
      <dgm:prSet presAssocID="{D8CC1AC8-38CF-4AEF-BA92-99AD68477411}" presName="composite" presStyleCnt="0"/>
      <dgm:spPr/>
      <dgm:t>
        <a:bodyPr/>
        <a:lstStyle/>
        <a:p>
          <a:endParaRPr lang="es-MX"/>
        </a:p>
      </dgm:t>
    </dgm:pt>
    <dgm:pt modelId="{14BDF2F4-F3EF-4364-8EBC-673B2DD2B361}" type="pres">
      <dgm:prSet presAssocID="{D8CC1AC8-38CF-4AEF-BA92-99AD68477411}" presName="Parent1" presStyleLbl="node1" presStyleIdx="0" presStyleCnt="4" custScaleX="174000" custScaleY="112963" custLinFactNeighborX="74490" custLinFactNeighborY="-1600">
        <dgm:presLayoutVars>
          <dgm:chMax val="1"/>
          <dgm:chPref val="1"/>
          <dgm:bulletEnabled val="1"/>
        </dgm:presLayoutVars>
      </dgm:prSet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ADCD1CD4-FE6B-4664-BF66-B8F65413BA19}" type="pres">
      <dgm:prSet presAssocID="{D8CC1AC8-38CF-4AEF-BA92-99AD68477411}" presName="Childtext1" presStyleLbl="revTx" presStyleIdx="0" presStyleCnt="2" custScaleX="32866" custScaleY="39922" custLinFactNeighborX="25092" custLinFactNeighborY="-80008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E5BEC128-23C9-43D8-9052-791A65868181}" type="pres">
      <dgm:prSet presAssocID="{D8CC1AC8-38CF-4AEF-BA92-99AD68477411}" presName="BalanceSpacing" presStyleCnt="0"/>
      <dgm:spPr/>
      <dgm:t>
        <a:bodyPr/>
        <a:lstStyle/>
        <a:p>
          <a:endParaRPr lang="es-MX"/>
        </a:p>
      </dgm:t>
    </dgm:pt>
    <dgm:pt modelId="{51F0CC37-7F6C-4141-90DD-EA196FBA1CAC}" type="pres">
      <dgm:prSet presAssocID="{D8CC1AC8-38CF-4AEF-BA92-99AD68477411}" presName="BalanceSpacing1" presStyleCnt="0"/>
      <dgm:spPr/>
      <dgm:t>
        <a:bodyPr/>
        <a:lstStyle/>
        <a:p>
          <a:endParaRPr lang="es-MX"/>
        </a:p>
      </dgm:t>
    </dgm:pt>
    <dgm:pt modelId="{29BB4E45-1002-4AE4-91E2-748D77A6A7E4}" type="pres">
      <dgm:prSet presAssocID="{A31A49D5-2FD4-4455-BE1E-3C3B5CCD76B2}" presName="Accent1Text" presStyleLbl="node1" presStyleIdx="1" presStyleCnt="4" custScaleX="174000" custScaleY="112963"/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7B26A4DD-6A6D-4762-B2A3-5233666F0E22}" type="pres">
      <dgm:prSet presAssocID="{A31A49D5-2FD4-4455-BE1E-3C3B5CCD76B2}" presName="spaceBetweenRectangles" presStyleCnt="0"/>
      <dgm:spPr/>
      <dgm:t>
        <a:bodyPr/>
        <a:lstStyle/>
        <a:p>
          <a:endParaRPr lang="es-MX"/>
        </a:p>
      </dgm:t>
    </dgm:pt>
    <dgm:pt modelId="{FD753809-6AD3-4DB2-8B07-62631A89D3FF}" type="pres">
      <dgm:prSet presAssocID="{211E21E7-EC3A-46EA-924E-7FB07F294A51}" presName="composite" presStyleCnt="0"/>
      <dgm:spPr/>
      <dgm:t>
        <a:bodyPr/>
        <a:lstStyle/>
        <a:p>
          <a:endParaRPr lang="es-MX"/>
        </a:p>
      </dgm:t>
    </dgm:pt>
    <dgm:pt modelId="{2E1128B1-4D05-4DC0-AAC3-E0731BAF1216}" type="pres">
      <dgm:prSet presAssocID="{211E21E7-EC3A-46EA-924E-7FB07F294A51}" presName="Parent1" presStyleLbl="node1" presStyleIdx="2" presStyleCnt="4" custScaleX="174000" custScaleY="112963" custLinFactNeighborX="-48051" custLinFactNeighborY="17602">
        <dgm:presLayoutVars>
          <dgm:chMax val="1"/>
          <dgm:chPref val="1"/>
          <dgm:bulletEnabled val="1"/>
        </dgm:presLayoutVars>
      </dgm:prSet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A3360550-6496-41CF-9C5E-27C6167110B5}" type="pres">
      <dgm:prSet presAssocID="{211E21E7-EC3A-46EA-924E-7FB07F294A51}" presName="Childtext1" presStyleLbl="revTx" presStyleIdx="1" presStyleCnt="2" custScaleX="28689" custScaleY="53259" custLinFactNeighborX="-30768" custLinFactNeighborY="72008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41BD2EAA-0E9F-495B-A3DD-5518B9E71445}" type="pres">
      <dgm:prSet presAssocID="{211E21E7-EC3A-46EA-924E-7FB07F294A51}" presName="BalanceSpacing" presStyleCnt="0"/>
      <dgm:spPr/>
      <dgm:t>
        <a:bodyPr/>
        <a:lstStyle/>
        <a:p>
          <a:endParaRPr lang="es-MX"/>
        </a:p>
      </dgm:t>
    </dgm:pt>
    <dgm:pt modelId="{23F7126F-92E4-49C6-8103-3F841BAAA081}" type="pres">
      <dgm:prSet presAssocID="{211E21E7-EC3A-46EA-924E-7FB07F294A51}" presName="BalanceSpacing1" presStyleCnt="0"/>
      <dgm:spPr/>
      <dgm:t>
        <a:bodyPr/>
        <a:lstStyle/>
        <a:p>
          <a:endParaRPr lang="es-MX"/>
        </a:p>
      </dgm:t>
    </dgm:pt>
    <dgm:pt modelId="{62BDE8E1-A888-421E-AEF4-C336C93B2DD6}" type="pres">
      <dgm:prSet presAssocID="{8FC853C4-067E-4280-B1DA-9351C98FD10F}" presName="Accent1Text" presStyleLbl="node1" presStyleIdx="3" presStyleCnt="4" custScaleX="174000" custScaleY="112963" custLinFactNeighborX="26669" custLinFactNeighborY="1937"/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</dgm:ptLst>
  <dgm:cxnLst>
    <dgm:cxn modelId="{046387A4-4A01-4C0F-80EB-E7AD885ADE92}" type="presOf" srcId="{250F437D-3A6D-4067-BF59-3F09B279D520}" destId="{A3360550-6496-41CF-9C5E-27C6167110B5}" srcOrd="0" destOrd="1" presId="urn:microsoft.com/office/officeart/2008/layout/AlternatingHexagons"/>
    <dgm:cxn modelId="{CE86BDA2-290E-4E6E-82A7-2739DF9162AF}" type="presOf" srcId="{8FC853C4-067E-4280-B1DA-9351C98FD10F}" destId="{62BDE8E1-A888-421E-AEF4-C336C93B2DD6}" srcOrd="0" destOrd="0" presId="urn:microsoft.com/office/officeart/2008/layout/AlternatingHexagons"/>
    <dgm:cxn modelId="{B93B7643-7B25-4F39-B22D-9FF6A386BA17}" type="presOf" srcId="{7A6BD089-265E-4449-8CF3-D7C8E5A84832}" destId="{ADCD1CD4-FE6B-4664-BF66-B8F65413BA19}" srcOrd="0" destOrd="0" presId="urn:microsoft.com/office/officeart/2008/layout/AlternatingHexagons"/>
    <dgm:cxn modelId="{9CDE9EB2-12E3-4296-B79F-27FCA928268E}" srcId="{156D5769-93D0-40E7-A16F-ACAC1B2F6248}" destId="{211E21E7-EC3A-46EA-924E-7FB07F294A51}" srcOrd="1" destOrd="0" parTransId="{1B9672FA-D0D5-4F6C-A15F-1F5CA5B48496}" sibTransId="{8FC853C4-067E-4280-B1DA-9351C98FD10F}"/>
    <dgm:cxn modelId="{EFD0737F-56E8-43FB-84C9-4301E7943770}" srcId="{D8CC1AC8-38CF-4AEF-BA92-99AD68477411}" destId="{7A6BD089-265E-4449-8CF3-D7C8E5A84832}" srcOrd="0" destOrd="0" parTransId="{71483A79-D381-4D7C-AEE9-1978840AFC29}" sibTransId="{16D181F4-5682-4CBA-A07E-728B1A7B9D27}"/>
    <dgm:cxn modelId="{26FC7B7B-6951-4362-8CBC-08184FD16BC4}" srcId="{156D5769-93D0-40E7-A16F-ACAC1B2F6248}" destId="{D8CC1AC8-38CF-4AEF-BA92-99AD68477411}" srcOrd="0" destOrd="0" parTransId="{5B3D27BB-5DE5-4687-9FC0-BA3C1AC5EE88}" sibTransId="{A31A49D5-2FD4-4455-BE1E-3C3B5CCD76B2}"/>
    <dgm:cxn modelId="{1E54A965-F631-48D3-BAEC-FE6737001C20}" type="presOf" srcId="{D8CC1AC8-38CF-4AEF-BA92-99AD68477411}" destId="{14BDF2F4-F3EF-4364-8EBC-673B2DD2B361}" srcOrd="0" destOrd="0" presId="urn:microsoft.com/office/officeart/2008/layout/AlternatingHexagons"/>
    <dgm:cxn modelId="{DE5BE461-396D-4063-B9D7-32841316190D}" type="presOf" srcId="{156D5769-93D0-40E7-A16F-ACAC1B2F6248}" destId="{1EBBEBC1-51CF-4DB8-8181-32C0B435C8AB}" srcOrd="0" destOrd="0" presId="urn:microsoft.com/office/officeart/2008/layout/AlternatingHexagons"/>
    <dgm:cxn modelId="{A5BCC9BD-15F1-4B94-AB6A-27D4693CC63A}" srcId="{211E21E7-EC3A-46EA-924E-7FB07F294A51}" destId="{250F437D-3A6D-4067-BF59-3F09B279D520}" srcOrd="1" destOrd="0" parTransId="{368773C4-DB3D-4124-8BCC-3A75B9710D98}" sibTransId="{E41D2619-4B75-44A1-AB97-3A5E8D5E270D}"/>
    <dgm:cxn modelId="{FD9E1C46-4389-4226-AD00-BF50A50ABAB1}" type="presOf" srcId="{A31A49D5-2FD4-4455-BE1E-3C3B5CCD76B2}" destId="{29BB4E45-1002-4AE4-91E2-748D77A6A7E4}" srcOrd="0" destOrd="0" presId="urn:microsoft.com/office/officeart/2008/layout/AlternatingHexagons"/>
    <dgm:cxn modelId="{2E978241-089A-470F-B9F3-423C78171A1C}" srcId="{211E21E7-EC3A-46EA-924E-7FB07F294A51}" destId="{A1C15AEB-AC8B-4787-9D2A-D5454065BB3E}" srcOrd="0" destOrd="0" parTransId="{15B8955C-8314-4F43-97B8-F567642786D5}" sibTransId="{EEF187F8-60E4-467D-A565-9C1421EE0B55}"/>
    <dgm:cxn modelId="{177C2365-4005-484F-989B-E7999B630834}" type="presOf" srcId="{211E21E7-EC3A-46EA-924E-7FB07F294A51}" destId="{2E1128B1-4D05-4DC0-AAC3-E0731BAF1216}" srcOrd="0" destOrd="0" presId="urn:microsoft.com/office/officeart/2008/layout/AlternatingHexagons"/>
    <dgm:cxn modelId="{85CC6D4E-D6CD-44B0-8BEC-40069D116F53}" type="presOf" srcId="{A1C15AEB-AC8B-4787-9D2A-D5454065BB3E}" destId="{A3360550-6496-41CF-9C5E-27C6167110B5}" srcOrd="0" destOrd="0" presId="urn:microsoft.com/office/officeart/2008/layout/AlternatingHexagons"/>
    <dgm:cxn modelId="{03BB03AB-1DA8-4260-9C36-D11D61802D48}" type="presParOf" srcId="{1EBBEBC1-51CF-4DB8-8181-32C0B435C8AB}" destId="{1ACA78EC-CDD0-4BDB-92D7-96D2033BC9A9}" srcOrd="0" destOrd="0" presId="urn:microsoft.com/office/officeart/2008/layout/AlternatingHexagons"/>
    <dgm:cxn modelId="{C21DB2E3-6F12-4E5F-863D-5B9CAF9F8790}" type="presParOf" srcId="{1ACA78EC-CDD0-4BDB-92D7-96D2033BC9A9}" destId="{14BDF2F4-F3EF-4364-8EBC-673B2DD2B361}" srcOrd="0" destOrd="0" presId="urn:microsoft.com/office/officeart/2008/layout/AlternatingHexagons"/>
    <dgm:cxn modelId="{A9791E41-097B-495A-B05E-B06A2B36C2A2}" type="presParOf" srcId="{1ACA78EC-CDD0-4BDB-92D7-96D2033BC9A9}" destId="{ADCD1CD4-FE6B-4664-BF66-B8F65413BA19}" srcOrd="1" destOrd="0" presId="urn:microsoft.com/office/officeart/2008/layout/AlternatingHexagons"/>
    <dgm:cxn modelId="{F65B4D5A-67EF-4849-A5F0-903BC4AAB745}" type="presParOf" srcId="{1ACA78EC-CDD0-4BDB-92D7-96D2033BC9A9}" destId="{E5BEC128-23C9-43D8-9052-791A65868181}" srcOrd="2" destOrd="0" presId="urn:microsoft.com/office/officeart/2008/layout/AlternatingHexagons"/>
    <dgm:cxn modelId="{CB29E8AF-F5ED-46D0-92CB-EE6266FC2CA8}" type="presParOf" srcId="{1ACA78EC-CDD0-4BDB-92D7-96D2033BC9A9}" destId="{51F0CC37-7F6C-4141-90DD-EA196FBA1CAC}" srcOrd="3" destOrd="0" presId="urn:microsoft.com/office/officeart/2008/layout/AlternatingHexagons"/>
    <dgm:cxn modelId="{47018080-D20D-4442-AAF9-91727C9C98C5}" type="presParOf" srcId="{1ACA78EC-CDD0-4BDB-92D7-96D2033BC9A9}" destId="{29BB4E45-1002-4AE4-91E2-748D77A6A7E4}" srcOrd="4" destOrd="0" presId="urn:microsoft.com/office/officeart/2008/layout/AlternatingHexagons"/>
    <dgm:cxn modelId="{0571621F-0ABA-46FB-B1A1-6C8487DF234C}" type="presParOf" srcId="{1EBBEBC1-51CF-4DB8-8181-32C0B435C8AB}" destId="{7B26A4DD-6A6D-4762-B2A3-5233666F0E22}" srcOrd="1" destOrd="0" presId="urn:microsoft.com/office/officeart/2008/layout/AlternatingHexagons"/>
    <dgm:cxn modelId="{282B44B9-2D70-4632-83BF-927E962F6CB5}" type="presParOf" srcId="{1EBBEBC1-51CF-4DB8-8181-32C0B435C8AB}" destId="{FD753809-6AD3-4DB2-8B07-62631A89D3FF}" srcOrd="2" destOrd="0" presId="urn:microsoft.com/office/officeart/2008/layout/AlternatingHexagons"/>
    <dgm:cxn modelId="{D52DF784-AC6F-4B3A-AA68-50C5289334D0}" type="presParOf" srcId="{FD753809-6AD3-4DB2-8B07-62631A89D3FF}" destId="{2E1128B1-4D05-4DC0-AAC3-E0731BAF1216}" srcOrd="0" destOrd="0" presId="urn:microsoft.com/office/officeart/2008/layout/AlternatingHexagons"/>
    <dgm:cxn modelId="{AE15DF83-B5B2-4D32-8107-B89C9CEE46DA}" type="presParOf" srcId="{FD753809-6AD3-4DB2-8B07-62631A89D3FF}" destId="{A3360550-6496-41CF-9C5E-27C6167110B5}" srcOrd="1" destOrd="0" presId="urn:microsoft.com/office/officeart/2008/layout/AlternatingHexagons"/>
    <dgm:cxn modelId="{4A21C39A-DD33-48BE-AA45-13482B312819}" type="presParOf" srcId="{FD753809-6AD3-4DB2-8B07-62631A89D3FF}" destId="{41BD2EAA-0E9F-495B-A3DD-5518B9E71445}" srcOrd="2" destOrd="0" presId="urn:microsoft.com/office/officeart/2008/layout/AlternatingHexagons"/>
    <dgm:cxn modelId="{EB8DDAE8-9B66-4C78-BA90-B0FC859457C6}" type="presParOf" srcId="{FD753809-6AD3-4DB2-8B07-62631A89D3FF}" destId="{23F7126F-92E4-49C6-8103-3F841BAAA081}" srcOrd="3" destOrd="0" presId="urn:microsoft.com/office/officeart/2008/layout/AlternatingHexagons"/>
    <dgm:cxn modelId="{A61F138E-D9E3-42F4-8CDA-48E2215E9F3D}" type="presParOf" srcId="{FD753809-6AD3-4DB2-8B07-62631A89D3FF}" destId="{62BDE8E1-A888-421E-AEF4-C336C93B2DD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56D5769-93D0-40E7-A16F-ACAC1B2F6248}" type="doc">
      <dgm:prSet loTypeId="urn:microsoft.com/office/officeart/2008/layout/AlternatingHexagons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D8CC1AC8-38CF-4AEF-BA92-99AD68477411}">
      <dgm:prSet phldrT="[Texto]" custT="1"/>
      <dgm:spPr>
        <a:xfrm rot="5400000">
          <a:off x="2316104" y="-211087"/>
          <a:ext cx="1241379" cy="1663553"/>
        </a:xfr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relaciones mas estrechas con los clientes, gananado su lealtad.</a:t>
          </a:r>
        </a:p>
      </dgm:t>
    </dgm:pt>
    <dgm:pt modelId="{5B3D27BB-5DE5-4687-9FC0-BA3C1AC5EE88}" type="parTrans" cxnId="{26FC7B7B-6951-4362-8CBC-08184FD16BC4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1A49D5-2FD4-4455-BE1E-3C3B5CCD76B2}" type="sibTrans" cxnId="{26FC7B7B-6951-4362-8CBC-08184FD16BC4}">
      <dgm:prSet custT="1"/>
      <dgm:spPr>
        <a:xfrm rot="5400000">
          <a:off x="571380" y="-199387"/>
          <a:ext cx="1241379" cy="1663553"/>
        </a:xfr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9BBB59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 b="0" i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Lograr un mayor margen de ganancia o  aumentar la sensación de calidad.</a:t>
          </a:r>
          <a:endParaRPr lang="es-MX" sz="11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A6BD089-265E-4449-8CF3-D7C8E5A84832}">
      <dgm:prSet phldrT="[Texto]" custT="1"/>
      <dgm:spPr>
        <a:xfrm>
          <a:off x="3451059" y="0"/>
          <a:ext cx="403069" cy="263227"/>
        </a:xfrm>
        <a:noFill/>
        <a:ln>
          <a:noFill/>
        </a:ln>
        <a:effectLst/>
      </dgm:spPr>
      <dgm:t>
        <a:bodyPr/>
        <a:lstStyle/>
        <a:p>
          <a:r>
            <a:rPr lang="es-MX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2. A. </a:t>
          </a:r>
        </a:p>
      </dgm:t>
    </dgm:pt>
    <dgm:pt modelId="{71483A79-D381-4D7C-AEE9-1978840AFC29}" type="parTrans" cxnId="{EFD0737F-56E8-43FB-84C9-4301E7943770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D181F4-5682-4CBA-A07E-728B1A7B9D27}" type="sibTrans" cxnId="{EFD0737F-56E8-43FB-84C9-4301E7943770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1E21E7-EC3A-46EA-924E-7FB07F294A51}">
      <dgm:prSet phldrT="[Texto]" custT="1"/>
      <dgm:spPr>
        <a:xfrm rot="5400000">
          <a:off x="626278" y="887533"/>
          <a:ext cx="1241379" cy="1663553"/>
        </a:xfr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 b="0" i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Aumentar las competencias del personal.</a:t>
          </a:r>
          <a:endParaRPr lang="es-MX" sz="11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B9672FA-D0D5-4F6C-A15F-1F5CA5B48496}" type="parTrans" cxnId="{9CDE9EB2-12E3-4296-B79F-27FCA928268E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C853C4-067E-4280-B1DA-9351C98FD10F}" type="sibTrans" cxnId="{9CDE9EB2-12E3-4296-B79F-27FCA928268E}">
      <dgm:prSet custT="1"/>
      <dgm:spPr>
        <a:xfrm rot="5400000">
          <a:off x="2373201" y="887533"/>
          <a:ext cx="1241379" cy="1663553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BACC6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Mejorar sistemas de comunicacion interna.</a:t>
          </a:r>
        </a:p>
      </dgm:t>
    </dgm:pt>
    <dgm:pt modelId="{A1C15AEB-AC8B-4787-9D2A-D5454065BB3E}">
      <dgm:prSet phldrT="[Texto]" custT="1"/>
      <dgm:spPr>
        <a:xfrm>
          <a:off x="59940" y="1988833"/>
          <a:ext cx="340492" cy="351166"/>
        </a:xfrm>
        <a:noFill/>
        <a:ln>
          <a:noFill/>
        </a:ln>
        <a:effectLst/>
      </dgm:spPr>
      <dgm:t>
        <a:bodyPr/>
        <a:lstStyle/>
        <a:p>
          <a:r>
            <a:rPr lang="es-MX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2.B.</a:t>
          </a:r>
        </a:p>
      </dgm:t>
    </dgm:pt>
    <dgm:pt modelId="{15B8955C-8314-4F43-97B8-F567642786D5}" type="parTrans" cxnId="{2E978241-089A-470F-B9F3-423C78171A1C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F187F8-60E4-467D-A565-9C1421EE0B55}" type="sibTrans" cxnId="{2E978241-089A-470F-B9F3-423C78171A1C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0F437D-3A6D-4067-BF59-3F09B279D520}">
      <dgm:prSet custT="1"/>
      <dgm:spPr>
        <a:xfrm>
          <a:off x="59940" y="1988833"/>
          <a:ext cx="340492" cy="351166"/>
        </a:xfrm>
        <a:noFill/>
        <a:ln>
          <a:noFill/>
        </a:ln>
        <a:effectLst/>
      </dgm:spPr>
      <dgm:t>
        <a:bodyPr/>
        <a:lstStyle/>
        <a:p>
          <a:endParaRPr lang="es-MX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368773C4-DB3D-4124-8BCC-3A75B9710D98}" type="parTrans" cxnId="{A5BCC9BD-15F1-4B94-AB6A-27D4693CC63A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1D2619-4B75-44A1-AB97-3A5E8D5E270D}" type="sibTrans" cxnId="{A5BCC9BD-15F1-4B94-AB6A-27D4693CC63A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BBEBC1-51CF-4DB8-8181-32C0B435C8AB}" type="pres">
      <dgm:prSet presAssocID="{156D5769-93D0-40E7-A16F-ACAC1B2F6248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1ACA78EC-CDD0-4BDB-92D7-96D2033BC9A9}" type="pres">
      <dgm:prSet presAssocID="{D8CC1AC8-38CF-4AEF-BA92-99AD68477411}" presName="composite" presStyleCnt="0"/>
      <dgm:spPr/>
    </dgm:pt>
    <dgm:pt modelId="{14BDF2F4-F3EF-4364-8EBC-673B2DD2B361}" type="pres">
      <dgm:prSet presAssocID="{D8CC1AC8-38CF-4AEF-BA92-99AD68477411}" presName="Parent1" presStyleLbl="node1" presStyleIdx="0" presStyleCnt="4" custScaleX="174000" custScaleY="112963" custLinFactNeighborX="74490" custLinFactNeighborY="-1600">
        <dgm:presLayoutVars>
          <dgm:chMax val="1"/>
          <dgm:chPref val="1"/>
          <dgm:bulletEnabled val="1"/>
        </dgm:presLayoutVars>
      </dgm:prSet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ADCD1CD4-FE6B-4664-BF66-B8F65413BA19}" type="pres">
      <dgm:prSet presAssocID="{D8CC1AC8-38CF-4AEF-BA92-99AD68477411}" presName="Childtext1" presStyleLbl="revTx" presStyleIdx="0" presStyleCnt="2" custScaleX="32866" custScaleY="39922" custLinFactNeighborX="25092" custLinFactNeighborY="-80008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E5BEC128-23C9-43D8-9052-791A65868181}" type="pres">
      <dgm:prSet presAssocID="{D8CC1AC8-38CF-4AEF-BA92-99AD68477411}" presName="BalanceSpacing" presStyleCnt="0"/>
      <dgm:spPr/>
    </dgm:pt>
    <dgm:pt modelId="{51F0CC37-7F6C-4141-90DD-EA196FBA1CAC}" type="pres">
      <dgm:prSet presAssocID="{D8CC1AC8-38CF-4AEF-BA92-99AD68477411}" presName="BalanceSpacing1" presStyleCnt="0"/>
      <dgm:spPr/>
    </dgm:pt>
    <dgm:pt modelId="{29BB4E45-1002-4AE4-91E2-748D77A6A7E4}" type="pres">
      <dgm:prSet presAssocID="{A31A49D5-2FD4-4455-BE1E-3C3B5CCD76B2}" presName="Accent1Text" presStyleLbl="node1" presStyleIdx="1" presStyleCnt="4" custScaleX="174000" custScaleY="112963"/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7B26A4DD-6A6D-4762-B2A3-5233666F0E22}" type="pres">
      <dgm:prSet presAssocID="{A31A49D5-2FD4-4455-BE1E-3C3B5CCD76B2}" presName="spaceBetweenRectangles" presStyleCnt="0"/>
      <dgm:spPr/>
    </dgm:pt>
    <dgm:pt modelId="{FD753809-6AD3-4DB2-8B07-62631A89D3FF}" type="pres">
      <dgm:prSet presAssocID="{211E21E7-EC3A-46EA-924E-7FB07F294A51}" presName="composite" presStyleCnt="0"/>
      <dgm:spPr/>
    </dgm:pt>
    <dgm:pt modelId="{2E1128B1-4D05-4DC0-AAC3-E0731BAF1216}" type="pres">
      <dgm:prSet presAssocID="{211E21E7-EC3A-46EA-924E-7FB07F294A51}" presName="Parent1" presStyleLbl="node1" presStyleIdx="2" presStyleCnt="4" custScaleX="174000" custScaleY="112963" custLinFactNeighborX="-48051" custLinFactNeighborY="17602">
        <dgm:presLayoutVars>
          <dgm:chMax val="1"/>
          <dgm:chPref val="1"/>
          <dgm:bulletEnabled val="1"/>
        </dgm:presLayoutVars>
      </dgm:prSet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A3360550-6496-41CF-9C5E-27C6167110B5}" type="pres">
      <dgm:prSet presAssocID="{211E21E7-EC3A-46EA-924E-7FB07F294A51}" presName="Childtext1" presStyleLbl="revTx" presStyleIdx="1" presStyleCnt="2" custScaleX="28689" custScaleY="53259" custLinFactNeighborX="-30768" custLinFactNeighborY="72008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41BD2EAA-0E9F-495B-A3DD-5518B9E71445}" type="pres">
      <dgm:prSet presAssocID="{211E21E7-EC3A-46EA-924E-7FB07F294A51}" presName="BalanceSpacing" presStyleCnt="0"/>
      <dgm:spPr/>
    </dgm:pt>
    <dgm:pt modelId="{23F7126F-92E4-49C6-8103-3F841BAAA081}" type="pres">
      <dgm:prSet presAssocID="{211E21E7-EC3A-46EA-924E-7FB07F294A51}" presName="BalanceSpacing1" presStyleCnt="0"/>
      <dgm:spPr/>
    </dgm:pt>
    <dgm:pt modelId="{62BDE8E1-A888-421E-AEF4-C336C93B2DD6}" type="pres">
      <dgm:prSet presAssocID="{8FC853C4-067E-4280-B1DA-9351C98FD10F}" presName="Accent1Text" presStyleLbl="node1" presStyleIdx="3" presStyleCnt="4" custScaleX="174000" custScaleY="112963" custLinFactNeighborX="26669" custLinFactNeighborY="1937"/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</dgm:ptLst>
  <dgm:cxnLst>
    <dgm:cxn modelId="{9CDE9EB2-12E3-4296-B79F-27FCA928268E}" srcId="{156D5769-93D0-40E7-A16F-ACAC1B2F6248}" destId="{211E21E7-EC3A-46EA-924E-7FB07F294A51}" srcOrd="1" destOrd="0" parTransId="{1B9672FA-D0D5-4F6C-A15F-1F5CA5B48496}" sibTransId="{8FC853C4-067E-4280-B1DA-9351C98FD10F}"/>
    <dgm:cxn modelId="{7BEB7701-AF60-4568-A86C-B75A07A9F322}" type="presOf" srcId="{8FC853C4-067E-4280-B1DA-9351C98FD10F}" destId="{62BDE8E1-A888-421E-AEF4-C336C93B2DD6}" srcOrd="0" destOrd="0" presId="urn:microsoft.com/office/officeart/2008/layout/AlternatingHexagons"/>
    <dgm:cxn modelId="{35CC064D-4820-4187-AD5C-32B3870ABFB7}" type="presOf" srcId="{A31A49D5-2FD4-4455-BE1E-3C3B5CCD76B2}" destId="{29BB4E45-1002-4AE4-91E2-748D77A6A7E4}" srcOrd="0" destOrd="0" presId="urn:microsoft.com/office/officeart/2008/layout/AlternatingHexagons"/>
    <dgm:cxn modelId="{2E978241-089A-470F-B9F3-423C78171A1C}" srcId="{211E21E7-EC3A-46EA-924E-7FB07F294A51}" destId="{A1C15AEB-AC8B-4787-9D2A-D5454065BB3E}" srcOrd="0" destOrd="0" parTransId="{15B8955C-8314-4F43-97B8-F567642786D5}" sibTransId="{EEF187F8-60E4-467D-A565-9C1421EE0B55}"/>
    <dgm:cxn modelId="{A5BCC9BD-15F1-4B94-AB6A-27D4693CC63A}" srcId="{211E21E7-EC3A-46EA-924E-7FB07F294A51}" destId="{250F437D-3A6D-4067-BF59-3F09B279D520}" srcOrd="1" destOrd="0" parTransId="{368773C4-DB3D-4124-8BCC-3A75B9710D98}" sibTransId="{E41D2619-4B75-44A1-AB97-3A5E8D5E270D}"/>
    <dgm:cxn modelId="{EC2E2F6C-7D18-46CC-B5E3-F43F3A440B14}" type="presOf" srcId="{A1C15AEB-AC8B-4787-9D2A-D5454065BB3E}" destId="{A3360550-6496-41CF-9C5E-27C6167110B5}" srcOrd="0" destOrd="0" presId="urn:microsoft.com/office/officeart/2008/layout/AlternatingHexagons"/>
    <dgm:cxn modelId="{EFD0737F-56E8-43FB-84C9-4301E7943770}" srcId="{D8CC1AC8-38CF-4AEF-BA92-99AD68477411}" destId="{7A6BD089-265E-4449-8CF3-D7C8E5A84832}" srcOrd="0" destOrd="0" parTransId="{71483A79-D381-4D7C-AEE9-1978840AFC29}" sibTransId="{16D181F4-5682-4CBA-A07E-728B1A7B9D27}"/>
    <dgm:cxn modelId="{2DDD2036-1B4A-45E2-A619-DDF8A0E53BE6}" type="presOf" srcId="{D8CC1AC8-38CF-4AEF-BA92-99AD68477411}" destId="{14BDF2F4-F3EF-4364-8EBC-673B2DD2B361}" srcOrd="0" destOrd="0" presId="urn:microsoft.com/office/officeart/2008/layout/AlternatingHexagons"/>
    <dgm:cxn modelId="{DE21BA18-4A39-4537-8EBF-515D80B388E5}" type="presOf" srcId="{156D5769-93D0-40E7-A16F-ACAC1B2F6248}" destId="{1EBBEBC1-51CF-4DB8-8181-32C0B435C8AB}" srcOrd="0" destOrd="0" presId="urn:microsoft.com/office/officeart/2008/layout/AlternatingHexagons"/>
    <dgm:cxn modelId="{400FEF5C-07FE-49A5-89E1-2082A835AD7B}" type="presOf" srcId="{7A6BD089-265E-4449-8CF3-D7C8E5A84832}" destId="{ADCD1CD4-FE6B-4664-BF66-B8F65413BA19}" srcOrd="0" destOrd="0" presId="urn:microsoft.com/office/officeart/2008/layout/AlternatingHexagons"/>
    <dgm:cxn modelId="{C61B83A9-EFFC-4D56-8A59-46E877AF94F3}" type="presOf" srcId="{250F437D-3A6D-4067-BF59-3F09B279D520}" destId="{A3360550-6496-41CF-9C5E-27C6167110B5}" srcOrd="0" destOrd="1" presId="urn:microsoft.com/office/officeart/2008/layout/AlternatingHexagons"/>
    <dgm:cxn modelId="{26FC7B7B-6951-4362-8CBC-08184FD16BC4}" srcId="{156D5769-93D0-40E7-A16F-ACAC1B2F6248}" destId="{D8CC1AC8-38CF-4AEF-BA92-99AD68477411}" srcOrd="0" destOrd="0" parTransId="{5B3D27BB-5DE5-4687-9FC0-BA3C1AC5EE88}" sibTransId="{A31A49D5-2FD4-4455-BE1E-3C3B5CCD76B2}"/>
    <dgm:cxn modelId="{5C6A6F0B-910E-4EB7-A78B-B5443FD2B440}" type="presOf" srcId="{211E21E7-EC3A-46EA-924E-7FB07F294A51}" destId="{2E1128B1-4D05-4DC0-AAC3-E0731BAF1216}" srcOrd="0" destOrd="0" presId="urn:microsoft.com/office/officeart/2008/layout/AlternatingHexagons"/>
    <dgm:cxn modelId="{D225921A-FC25-4D88-96D4-E9AF5A8EFA38}" type="presParOf" srcId="{1EBBEBC1-51CF-4DB8-8181-32C0B435C8AB}" destId="{1ACA78EC-CDD0-4BDB-92D7-96D2033BC9A9}" srcOrd="0" destOrd="0" presId="urn:microsoft.com/office/officeart/2008/layout/AlternatingHexagons"/>
    <dgm:cxn modelId="{6CE687E7-2543-4508-9070-C3FEAFC72F4B}" type="presParOf" srcId="{1ACA78EC-CDD0-4BDB-92D7-96D2033BC9A9}" destId="{14BDF2F4-F3EF-4364-8EBC-673B2DD2B361}" srcOrd="0" destOrd="0" presId="urn:microsoft.com/office/officeart/2008/layout/AlternatingHexagons"/>
    <dgm:cxn modelId="{2FDD4439-BD47-4777-B416-039A36782443}" type="presParOf" srcId="{1ACA78EC-CDD0-4BDB-92D7-96D2033BC9A9}" destId="{ADCD1CD4-FE6B-4664-BF66-B8F65413BA19}" srcOrd="1" destOrd="0" presId="urn:microsoft.com/office/officeart/2008/layout/AlternatingHexagons"/>
    <dgm:cxn modelId="{AE810D91-358D-4369-8A40-B25C6E72D829}" type="presParOf" srcId="{1ACA78EC-CDD0-4BDB-92D7-96D2033BC9A9}" destId="{E5BEC128-23C9-43D8-9052-791A65868181}" srcOrd="2" destOrd="0" presId="urn:microsoft.com/office/officeart/2008/layout/AlternatingHexagons"/>
    <dgm:cxn modelId="{E031D7A9-56C2-455F-A402-981A05153A13}" type="presParOf" srcId="{1ACA78EC-CDD0-4BDB-92D7-96D2033BC9A9}" destId="{51F0CC37-7F6C-4141-90DD-EA196FBA1CAC}" srcOrd="3" destOrd="0" presId="urn:microsoft.com/office/officeart/2008/layout/AlternatingHexagons"/>
    <dgm:cxn modelId="{EF7885CA-42F2-4178-BE86-649E75D5AA84}" type="presParOf" srcId="{1ACA78EC-CDD0-4BDB-92D7-96D2033BC9A9}" destId="{29BB4E45-1002-4AE4-91E2-748D77A6A7E4}" srcOrd="4" destOrd="0" presId="urn:microsoft.com/office/officeart/2008/layout/AlternatingHexagons"/>
    <dgm:cxn modelId="{EB170C58-DF7A-4B8D-86A9-D40D699DF2CB}" type="presParOf" srcId="{1EBBEBC1-51CF-4DB8-8181-32C0B435C8AB}" destId="{7B26A4DD-6A6D-4762-B2A3-5233666F0E22}" srcOrd="1" destOrd="0" presId="urn:microsoft.com/office/officeart/2008/layout/AlternatingHexagons"/>
    <dgm:cxn modelId="{606CD875-95BC-4D18-99BE-D12D5B510CB7}" type="presParOf" srcId="{1EBBEBC1-51CF-4DB8-8181-32C0B435C8AB}" destId="{FD753809-6AD3-4DB2-8B07-62631A89D3FF}" srcOrd="2" destOrd="0" presId="urn:microsoft.com/office/officeart/2008/layout/AlternatingHexagons"/>
    <dgm:cxn modelId="{723AC7A6-A0D5-4170-97D2-39C77F8C3397}" type="presParOf" srcId="{FD753809-6AD3-4DB2-8B07-62631A89D3FF}" destId="{2E1128B1-4D05-4DC0-AAC3-E0731BAF1216}" srcOrd="0" destOrd="0" presId="urn:microsoft.com/office/officeart/2008/layout/AlternatingHexagons"/>
    <dgm:cxn modelId="{C41E3CE9-1AA0-491B-99E2-BE4FEF1906B0}" type="presParOf" srcId="{FD753809-6AD3-4DB2-8B07-62631A89D3FF}" destId="{A3360550-6496-41CF-9C5E-27C6167110B5}" srcOrd="1" destOrd="0" presId="urn:microsoft.com/office/officeart/2008/layout/AlternatingHexagons"/>
    <dgm:cxn modelId="{1A0102AD-CBEE-40AC-87A7-BA86BFB2E3A5}" type="presParOf" srcId="{FD753809-6AD3-4DB2-8B07-62631A89D3FF}" destId="{41BD2EAA-0E9F-495B-A3DD-5518B9E71445}" srcOrd="2" destOrd="0" presId="urn:microsoft.com/office/officeart/2008/layout/AlternatingHexagons"/>
    <dgm:cxn modelId="{300E7495-07AD-46AC-AE37-EB84E6BDAAD8}" type="presParOf" srcId="{FD753809-6AD3-4DB2-8B07-62631A89D3FF}" destId="{23F7126F-92E4-49C6-8103-3F841BAAA081}" srcOrd="3" destOrd="0" presId="urn:microsoft.com/office/officeart/2008/layout/AlternatingHexagons"/>
    <dgm:cxn modelId="{C820D51B-5628-4776-8018-047F43A6F426}" type="presParOf" srcId="{FD753809-6AD3-4DB2-8B07-62631A89D3FF}" destId="{62BDE8E1-A888-421E-AEF4-C336C93B2DD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56D5769-93D0-40E7-A16F-ACAC1B2F6248}" type="doc">
      <dgm:prSet loTypeId="urn:microsoft.com/office/officeart/2008/layout/AlternatingHexagons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D8CC1AC8-38CF-4AEF-BA92-99AD68477411}">
      <dgm:prSet phldrT="[Texto]" custT="1"/>
      <dgm:spPr>
        <a:xfrm rot="5400000">
          <a:off x="2316104" y="-211087"/>
          <a:ext cx="1241379" cy="1663553"/>
        </a:xfr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Mejorar la producitividad</a:t>
          </a:r>
        </a:p>
      </dgm:t>
    </dgm:pt>
    <dgm:pt modelId="{5B3D27BB-5DE5-4687-9FC0-BA3C1AC5EE88}" type="parTrans" cxnId="{26FC7B7B-6951-4362-8CBC-08184FD16BC4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1A49D5-2FD4-4455-BE1E-3C3B5CCD76B2}" type="sibTrans" cxnId="{26FC7B7B-6951-4362-8CBC-08184FD16BC4}">
      <dgm:prSet custT="1"/>
      <dgm:spPr>
        <a:xfrm rot="5400000">
          <a:off x="571380" y="-199387"/>
          <a:ext cx="1241379" cy="1663553"/>
        </a:xfr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9BBB59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Generalizar procedimientos en los sistemas.</a:t>
          </a:r>
        </a:p>
      </dgm:t>
    </dgm:pt>
    <dgm:pt modelId="{7A6BD089-265E-4449-8CF3-D7C8E5A84832}">
      <dgm:prSet phldrT="[Texto]" custT="1"/>
      <dgm:spPr>
        <a:xfrm>
          <a:off x="3451059" y="0"/>
          <a:ext cx="403069" cy="263227"/>
        </a:xfrm>
        <a:noFill/>
        <a:ln>
          <a:noFill/>
        </a:ln>
        <a:effectLst/>
      </dgm:spPr>
      <dgm:t>
        <a:bodyPr/>
        <a:lstStyle/>
        <a:p>
          <a:r>
            <a:rPr lang="es-MX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3. A. </a:t>
          </a:r>
        </a:p>
      </dgm:t>
    </dgm:pt>
    <dgm:pt modelId="{71483A79-D381-4D7C-AEE9-1978840AFC29}" type="parTrans" cxnId="{EFD0737F-56E8-43FB-84C9-4301E7943770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D181F4-5682-4CBA-A07E-728B1A7B9D27}" type="sibTrans" cxnId="{EFD0737F-56E8-43FB-84C9-4301E7943770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1E21E7-EC3A-46EA-924E-7FB07F294A51}">
      <dgm:prSet phldrT="[Texto]" custT="1"/>
      <dgm:spPr>
        <a:xfrm rot="5400000">
          <a:off x="626278" y="887533"/>
          <a:ext cx="1241379" cy="1663553"/>
        </a:xfr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 b="0" i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 lanzar nuevas promociones de ventas con el fin de incentivarlas y aumentar ganancias.</a:t>
          </a:r>
          <a:endParaRPr lang="es-MX" sz="11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B9672FA-D0D5-4F6C-A15F-1F5CA5B48496}" type="parTrans" cxnId="{9CDE9EB2-12E3-4296-B79F-27FCA928268E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C853C4-067E-4280-B1DA-9351C98FD10F}" type="sibTrans" cxnId="{9CDE9EB2-12E3-4296-B79F-27FCA928268E}">
      <dgm:prSet custT="1"/>
      <dgm:spPr>
        <a:xfrm rot="5400000">
          <a:off x="2381997" y="887533"/>
          <a:ext cx="1241379" cy="1663553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BACC6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r>
            <a:rPr lang="es-MX" sz="1100" b="0" i="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Abrir nuevos puntos de ventas con el fin de lograr una mayor cobertura de los productos y servicios.</a:t>
          </a:r>
          <a:endParaRPr lang="es-MX" sz="11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1C15AEB-AC8B-4787-9D2A-D5454065BB3E}">
      <dgm:prSet phldrT="[Texto]" custT="1"/>
      <dgm:spPr>
        <a:xfrm>
          <a:off x="59940" y="1988833"/>
          <a:ext cx="340492" cy="351166"/>
        </a:xfrm>
        <a:noFill/>
        <a:ln>
          <a:noFill/>
        </a:ln>
        <a:effectLst/>
      </dgm:spPr>
      <dgm:t>
        <a:bodyPr/>
        <a:lstStyle/>
        <a:p>
          <a:r>
            <a:rPr lang="es-MX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3.B.</a:t>
          </a:r>
        </a:p>
      </dgm:t>
    </dgm:pt>
    <dgm:pt modelId="{15B8955C-8314-4F43-97B8-F567642786D5}" type="parTrans" cxnId="{2E978241-089A-470F-B9F3-423C78171A1C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F187F8-60E4-467D-A565-9C1421EE0B55}" type="sibTrans" cxnId="{2E978241-089A-470F-B9F3-423C78171A1C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0F437D-3A6D-4067-BF59-3F09B279D520}">
      <dgm:prSet custT="1"/>
      <dgm:spPr>
        <a:xfrm>
          <a:off x="59940" y="1988833"/>
          <a:ext cx="340492" cy="351166"/>
        </a:xfrm>
        <a:noFill/>
        <a:ln>
          <a:noFill/>
        </a:ln>
        <a:effectLst/>
      </dgm:spPr>
      <dgm:t>
        <a:bodyPr/>
        <a:lstStyle/>
        <a:p>
          <a:endParaRPr lang="es-MX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368773C4-DB3D-4124-8BCC-3A75B9710D98}" type="parTrans" cxnId="{A5BCC9BD-15F1-4B94-AB6A-27D4693CC63A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1D2619-4B75-44A1-AB97-3A5E8D5E270D}" type="sibTrans" cxnId="{A5BCC9BD-15F1-4B94-AB6A-27D4693CC63A}">
      <dgm:prSet/>
      <dgm:spPr/>
      <dgm:t>
        <a:bodyPr/>
        <a:lstStyle/>
        <a:p>
          <a:endParaRPr lang="es-MX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BBEBC1-51CF-4DB8-8181-32C0B435C8AB}" type="pres">
      <dgm:prSet presAssocID="{156D5769-93D0-40E7-A16F-ACAC1B2F6248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1ACA78EC-CDD0-4BDB-92D7-96D2033BC9A9}" type="pres">
      <dgm:prSet presAssocID="{D8CC1AC8-38CF-4AEF-BA92-99AD68477411}" presName="composite" presStyleCnt="0"/>
      <dgm:spPr/>
    </dgm:pt>
    <dgm:pt modelId="{14BDF2F4-F3EF-4364-8EBC-673B2DD2B361}" type="pres">
      <dgm:prSet presAssocID="{D8CC1AC8-38CF-4AEF-BA92-99AD68477411}" presName="Parent1" presStyleLbl="node1" presStyleIdx="0" presStyleCnt="4" custScaleX="174000" custScaleY="112963" custLinFactNeighborX="74490" custLinFactNeighborY="-1600">
        <dgm:presLayoutVars>
          <dgm:chMax val="1"/>
          <dgm:chPref val="1"/>
          <dgm:bulletEnabled val="1"/>
        </dgm:presLayoutVars>
      </dgm:prSet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ADCD1CD4-FE6B-4664-BF66-B8F65413BA19}" type="pres">
      <dgm:prSet presAssocID="{D8CC1AC8-38CF-4AEF-BA92-99AD68477411}" presName="Childtext1" presStyleLbl="revTx" presStyleIdx="0" presStyleCnt="2" custScaleX="32866" custScaleY="39922" custLinFactNeighborX="25092" custLinFactNeighborY="-80008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E5BEC128-23C9-43D8-9052-791A65868181}" type="pres">
      <dgm:prSet presAssocID="{D8CC1AC8-38CF-4AEF-BA92-99AD68477411}" presName="BalanceSpacing" presStyleCnt="0"/>
      <dgm:spPr/>
    </dgm:pt>
    <dgm:pt modelId="{51F0CC37-7F6C-4141-90DD-EA196FBA1CAC}" type="pres">
      <dgm:prSet presAssocID="{D8CC1AC8-38CF-4AEF-BA92-99AD68477411}" presName="BalanceSpacing1" presStyleCnt="0"/>
      <dgm:spPr/>
    </dgm:pt>
    <dgm:pt modelId="{29BB4E45-1002-4AE4-91E2-748D77A6A7E4}" type="pres">
      <dgm:prSet presAssocID="{A31A49D5-2FD4-4455-BE1E-3C3B5CCD76B2}" presName="Accent1Text" presStyleLbl="node1" presStyleIdx="1" presStyleCnt="4" custScaleX="174000" custScaleY="112963"/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7B26A4DD-6A6D-4762-B2A3-5233666F0E22}" type="pres">
      <dgm:prSet presAssocID="{A31A49D5-2FD4-4455-BE1E-3C3B5CCD76B2}" presName="spaceBetweenRectangles" presStyleCnt="0"/>
      <dgm:spPr/>
    </dgm:pt>
    <dgm:pt modelId="{FD753809-6AD3-4DB2-8B07-62631A89D3FF}" type="pres">
      <dgm:prSet presAssocID="{211E21E7-EC3A-46EA-924E-7FB07F294A51}" presName="composite" presStyleCnt="0"/>
      <dgm:spPr/>
    </dgm:pt>
    <dgm:pt modelId="{2E1128B1-4D05-4DC0-AAC3-E0731BAF1216}" type="pres">
      <dgm:prSet presAssocID="{211E21E7-EC3A-46EA-924E-7FB07F294A51}" presName="Parent1" presStyleLbl="node1" presStyleIdx="2" presStyleCnt="4" custScaleX="174000" custScaleY="112963" custLinFactNeighborX="-48051" custLinFactNeighborY="17602">
        <dgm:presLayoutVars>
          <dgm:chMax val="1"/>
          <dgm:chPref val="1"/>
          <dgm:bulletEnabled val="1"/>
        </dgm:presLayoutVars>
      </dgm:prSet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  <dgm:pt modelId="{A3360550-6496-41CF-9C5E-27C6167110B5}" type="pres">
      <dgm:prSet presAssocID="{211E21E7-EC3A-46EA-924E-7FB07F294A51}" presName="Childtext1" presStyleLbl="revTx" presStyleIdx="1" presStyleCnt="2" custScaleX="28689" custScaleY="53259" custLinFactNeighborX="-30768" custLinFactNeighborY="72008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41BD2EAA-0E9F-495B-A3DD-5518B9E71445}" type="pres">
      <dgm:prSet presAssocID="{211E21E7-EC3A-46EA-924E-7FB07F294A51}" presName="BalanceSpacing" presStyleCnt="0"/>
      <dgm:spPr/>
    </dgm:pt>
    <dgm:pt modelId="{23F7126F-92E4-49C6-8103-3F841BAAA081}" type="pres">
      <dgm:prSet presAssocID="{211E21E7-EC3A-46EA-924E-7FB07F294A51}" presName="BalanceSpacing1" presStyleCnt="0"/>
      <dgm:spPr/>
    </dgm:pt>
    <dgm:pt modelId="{62BDE8E1-A888-421E-AEF4-C336C93B2DD6}" type="pres">
      <dgm:prSet presAssocID="{8FC853C4-067E-4280-B1DA-9351C98FD10F}" presName="Accent1Text" presStyleLbl="node1" presStyleIdx="3" presStyleCnt="4" custScaleX="174000" custScaleY="112963" custLinFactNeighborX="27589" custLinFactNeighborY="1065"/>
      <dgm:spPr>
        <a:prstGeom prst="hexagon">
          <a:avLst>
            <a:gd name="adj" fmla="val 25000"/>
            <a:gd name="vf" fmla="val 115470"/>
          </a:avLst>
        </a:prstGeom>
      </dgm:spPr>
      <dgm:t>
        <a:bodyPr/>
        <a:lstStyle/>
        <a:p>
          <a:endParaRPr lang="es-MX"/>
        </a:p>
      </dgm:t>
    </dgm:pt>
  </dgm:ptLst>
  <dgm:cxnLst>
    <dgm:cxn modelId="{C3F75A18-5DDA-42E8-969C-70EE76CA590C}" type="presOf" srcId="{156D5769-93D0-40E7-A16F-ACAC1B2F6248}" destId="{1EBBEBC1-51CF-4DB8-8181-32C0B435C8AB}" srcOrd="0" destOrd="0" presId="urn:microsoft.com/office/officeart/2008/layout/AlternatingHexagons"/>
    <dgm:cxn modelId="{0D125477-0E6C-46F0-BF99-E2B4F5B7AC68}" type="presOf" srcId="{D8CC1AC8-38CF-4AEF-BA92-99AD68477411}" destId="{14BDF2F4-F3EF-4364-8EBC-673B2DD2B361}" srcOrd="0" destOrd="0" presId="urn:microsoft.com/office/officeart/2008/layout/AlternatingHexagons"/>
    <dgm:cxn modelId="{BF4F2D43-7134-4071-8863-D161F83ADD36}" type="presOf" srcId="{211E21E7-EC3A-46EA-924E-7FB07F294A51}" destId="{2E1128B1-4D05-4DC0-AAC3-E0731BAF1216}" srcOrd="0" destOrd="0" presId="urn:microsoft.com/office/officeart/2008/layout/AlternatingHexagons"/>
    <dgm:cxn modelId="{9CDE9EB2-12E3-4296-B79F-27FCA928268E}" srcId="{156D5769-93D0-40E7-A16F-ACAC1B2F6248}" destId="{211E21E7-EC3A-46EA-924E-7FB07F294A51}" srcOrd="1" destOrd="0" parTransId="{1B9672FA-D0D5-4F6C-A15F-1F5CA5B48496}" sibTransId="{8FC853C4-067E-4280-B1DA-9351C98FD10F}"/>
    <dgm:cxn modelId="{EFD0737F-56E8-43FB-84C9-4301E7943770}" srcId="{D8CC1AC8-38CF-4AEF-BA92-99AD68477411}" destId="{7A6BD089-265E-4449-8CF3-D7C8E5A84832}" srcOrd="0" destOrd="0" parTransId="{71483A79-D381-4D7C-AEE9-1978840AFC29}" sibTransId="{16D181F4-5682-4CBA-A07E-728B1A7B9D27}"/>
    <dgm:cxn modelId="{26FC7B7B-6951-4362-8CBC-08184FD16BC4}" srcId="{156D5769-93D0-40E7-A16F-ACAC1B2F6248}" destId="{D8CC1AC8-38CF-4AEF-BA92-99AD68477411}" srcOrd="0" destOrd="0" parTransId="{5B3D27BB-5DE5-4687-9FC0-BA3C1AC5EE88}" sibTransId="{A31A49D5-2FD4-4455-BE1E-3C3B5CCD76B2}"/>
    <dgm:cxn modelId="{EDFBBE04-9A8A-42A5-B514-E036C34B4679}" type="presOf" srcId="{250F437D-3A6D-4067-BF59-3F09B279D520}" destId="{A3360550-6496-41CF-9C5E-27C6167110B5}" srcOrd="0" destOrd="1" presId="urn:microsoft.com/office/officeart/2008/layout/AlternatingHexagons"/>
    <dgm:cxn modelId="{698E69D2-47AE-4C4F-BC9E-EC468AC1E808}" type="presOf" srcId="{A31A49D5-2FD4-4455-BE1E-3C3B5CCD76B2}" destId="{29BB4E45-1002-4AE4-91E2-748D77A6A7E4}" srcOrd="0" destOrd="0" presId="urn:microsoft.com/office/officeart/2008/layout/AlternatingHexagons"/>
    <dgm:cxn modelId="{BD97A211-77BA-4741-AF0D-0B38F1E0D9BD}" type="presOf" srcId="{A1C15AEB-AC8B-4787-9D2A-D5454065BB3E}" destId="{A3360550-6496-41CF-9C5E-27C6167110B5}" srcOrd="0" destOrd="0" presId="urn:microsoft.com/office/officeart/2008/layout/AlternatingHexagons"/>
    <dgm:cxn modelId="{A5BCC9BD-15F1-4B94-AB6A-27D4693CC63A}" srcId="{211E21E7-EC3A-46EA-924E-7FB07F294A51}" destId="{250F437D-3A6D-4067-BF59-3F09B279D520}" srcOrd="1" destOrd="0" parTransId="{368773C4-DB3D-4124-8BCC-3A75B9710D98}" sibTransId="{E41D2619-4B75-44A1-AB97-3A5E8D5E270D}"/>
    <dgm:cxn modelId="{C0D13B25-B014-41E3-A2EF-9AD11FF7E615}" type="presOf" srcId="{8FC853C4-067E-4280-B1DA-9351C98FD10F}" destId="{62BDE8E1-A888-421E-AEF4-C336C93B2DD6}" srcOrd="0" destOrd="0" presId="urn:microsoft.com/office/officeart/2008/layout/AlternatingHexagons"/>
    <dgm:cxn modelId="{62112B6D-075D-49D1-832A-B178495B9A83}" type="presOf" srcId="{7A6BD089-265E-4449-8CF3-D7C8E5A84832}" destId="{ADCD1CD4-FE6B-4664-BF66-B8F65413BA19}" srcOrd="0" destOrd="0" presId="urn:microsoft.com/office/officeart/2008/layout/AlternatingHexagons"/>
    <dgm:cxn modelId="{2E978241-089A-470F-B9F3-423C78171A1C}" srcId="{211E21E7-EC3A-46EA-924E-7FB07F294A51}" destId="{A1C15AEB-AC8B-4787-9D2A-D5454065BB3E}" srcOrd="0" destOrd="0" parTransId="{15B8955C-8314-4F43-97B8-F567642786D5}" sibTransId="{EEF187F8-60E4-467D-A565-9C1421EE0B55}"/>
    <dgm:cxn modelId="{8242BB0D-67FA-4D4B-B325-220A44891B7E}" type="presParOf" srcId="{1EBBEBC1-51CF-4DB8-8181-32C0B435C8AB}" destId="{1ACA78EC-CDD0-4BDB-92D7-96D2033BC9A9}" srcOrd="0" destOrd="0" presId="urn:microsoft.com/office/officeart/2008/layout/AlternatingHexagons"/>
    <dgm:cxn modelId="{871F9B8C-D640-43AE-9E5F-67FA47B68996}" type="presParOf" srcId="{1ACA78EC-CDD0-4BDB-92D7-96D2033BC9A9}" destId="{14BDF2F4-F3EF-4364-8EBC-673B2DD2B361}" srcOrd="0" destOrd="0" presId="urn:microsoft.com/office/officeart/2008/layout/AlternatingHexagons"/>
    <dgm:cxn modelId="{2676F299-A2F3-4761-9E5F-9A044D68947B}" type="presParOf" srcId="{1ACA78EC-CDD0-4BDB-92D7-96D2033BC9A9}" destId="{ADCD1CD4-FE6B-4664-BF66-B8F65413BA19}" srcOrd="1" destOrd="0" presId="urn:microsoft.com/office/officeart/2008/layout/AlternatingHexagons"/>
    <dgm:cxn modelId="{71F2E2FE-F251-4D45-BC3E-29E77F0AB522}" type="presParOf" srcId="{1ACA78EC-CDD0-4BDB-92D7-96D2033BC9A9}" destId="{E5BEC128-23C9-43D8-9052-791A65868181}" srcOrd="2" destOrd="0" presId="urn:microsoft.com/office/officeart/2008/layout/AlternatingHexagons"/>
    <dgm:cxn modelId="{EACBF5D9-CDD2-43F8-911C-825EA3677F0D}" type="presParOf" srcId="{1ACA78EC-CDD0-4BDB-92D7-96D2033BC9A9}" destId="{51F0CC37-7F6C-4141-90DD-EA196FBA1CAC}" srcOrd="3" destOrd="0" presId="urn:microsoft.com/office/officeart/2008/layout/AlternatingHexagons"/>
    <dgm:cxn modelId="{83730022-C682-450A-9588-FAD3CEDC02A4}" type="presParOf" srcId="{1ACA78EC-CDD0-4BDB-92D7-96D2033BC9A9}" destId="{29BB4E45-1002-4AE4-91E2-748D77A6A7E4}" srcOrd="4" destOrd="0" presId="urn:microsoft.com/office/officeart/2008/layout/AlternatingHexagons"/>
    <dgm:cxn modelId="{1706FFA5-3EAC-4900-AE2D-E417B7119F34}" type="presParOf" srcId="{1EBBEBC1-51CF-4DB8-8181-32C0B435C8AB}" destId="{7B26A4DD-6A6D-4762-B2A3-5233666F0E22}" srcOrd="1" destOrd="0" presId="urn:microsoft.com/office/officeart/2008/layout/AlternatingHexagons"/>
    <dgm:cxn modelId="{FFF1964C-5A6E-4360-AB54-1864B48FF857}" type="presParOf" srcId="{1EBBEBC1-51CF-4DB8-8181-32C0B435C8AB}" destId="{FD753809-6AD3-4DB2-8B07-62631A89D3FF}" srcOrd="2" destOrd="0" presId="urn:microsoft.com/office/officeart/2008/layout/AlternatingHexagons"/>
    <dgm:cxn modelId="{2E927070-E197-416B-B57A-ACACBCCF33B8}" type="presParOf" srcId="{FD753809-6AD3-4DB2-8B07-62631A89D3FF}" destId="{2E1128B1-4D05-4DC0-AAC3-E0731BAF1216}" srcOrd="0" destOrd="0" presId="urn:microsoft.com/office/officeart/2008/layout/AlternatingHexagons"/>
    <dgm:cxn modelId="{63EBDBF3-17D5-462C-BDE3-35DCD1F76F54}" type="presParOf" srcId="{FD753809-6AD3-4DB2-8B07-62631A89D3FF}" destId="{A3360550-6496-41CF-9C5E-27C6167110B5}" srcOrd="1" destOrd="0" presId="urn:microsoft.com/office/officeart/2008/layout/AlternatingHexagons"/>
    <dgm:cxn modelId="{D432536F-580F-49F6-806A-01244C31D965}" type="presParOf" srcId="{FD753809-6AD3-4DB2-8B07-62631A89D3FF}" destId="{41BD2EAA-0E9F-495B-A3DD-5518B9E71445}" srcOrd="2" destOrd="0" presId="urn:microsoft.com/office/officeart/2008/layout/AlternatingHexagons"/>
    <dgm:cxn modelId="{9107535A-3A0A-4847-95AB-21E9AD93CE17}" type="presParOf" srcId="{FD753809-6AD3-4DB2-8B07-62631A89D3FF}" destId="{23F7126F-92E4-49C6-8103-3F841BAAA081}" srcOrd="3" destOrd="0" presId="urn:microsoft.com/office/officeart/2008/layout/AlternatingHexagons"/>
    <dgm:cxn modelId="{EC5640DC-34E2-44FE-8F23-27AB2EFEE1AA}" type="presParOf" srcId="{FD753809-6AD3-4DB2-8B07-62631A89D3FF}" destId="{62BDE8E1-A888-421E-AEF4-C336C93B2DD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456494-75A4-45A1-873F-CADC9BAF0489}">
      <dsp:nvSpPr>
        <dsp:cNvPr id="0" name=""/>
        <dsp:cNvSpPr/>
      </dsp:nvSpPr>
      <dsp:spPr>
        <a:xfrm>
          <a:off x="90883" y="838630"/>
          <a:ext cx="5263935" cy="2902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</a:t>
          </a:r>
        </a:p>
      </dsp:txBody>
      <dsp:txXfrm>
        <a:off x="90883" y="838630"/>
        <a:ext cx="5263935" cy="290291"/>
      </dsp:txXfrm>
    </dsp:sp>
    <dsp:sp modelId="{3453BD80-5DD4-41A0-BBB6-B74820E34B02}">
      <dsp:nvSpPr>
        <dsp:cNvPr id="0" name=""/>
        <dsp:cNvSpPr/>
      </dsp:nvSpPr>
      <dsp:spPr>
        <a:xfrm>
          <a:off x="90883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F643D3-1CF0-4119-97D1-2B42A2AD1FB2}">
      <dsp:nvSpPr>
        <dsp:cNvPr id="0" name=""/>
        <dsp:cNvSpPr/>
      </dsp:nvSpPr>
      <dsp:spPr>
        <a:xfrm>
          <a:off x="830758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496694"/>
            <a:satOff val="1991"/>
            <a:lumOff val="431"/>
            <a:alphaOff val="0"/>
          </a:srgbClr>
        </a:solidFill>
        <a:ln w="25400" cap="flat" cmpd="sng" algn="ctr">
          <a:solidFill>
            <a:srgbClr val="4BACC6">
              <a:hueOff val="-496694"/>
              <a:satOff val="1991"/>
              <a:lumOff val="431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13C3B0-3C8A-44E9-AD72-B106EBABCF7A}">
      <dsp:nvSpPr>
        <dsp:cNvPr id="0" name=""/>
        <dsp:cNvSpPr/>
      </dsp:nvSpPr>
      <dsp:spPr>
        <a:xfrm>
          <a:off x="1571219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993388"/>
            <a:satOff val="3981"/>
            <a:lumOff val="863"/>
            <a:alphaOff val="0"/>
          </a:srgbClr>
        </a:solidFill>
        <a:ln w="25400" cap="flat" cmpd="sng" algn="ctr">
          <a:solidFill>
            <a:srgbClr val="4BACC6">
              <a:hueOff val="-993388"/>
              <a:satOff val="3981"/>
              <a:lumOff val="863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BE8578-E815-4F1C-8B65-1B5A94AB2569}">
      <dsp:nvSpPr>
        <dsp:cNvPr id="0" name=""/>
        <dsp:cNvSpPr/>
      </dsp:nvSpPr>
      <dsp:spPr>
        <a:xfrm>
          <a:off x="2311094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1490082"/>
            <a:satOff val="5972"/>
            <a:lumOff val="1294"/>
            <a:alphaOff val="0"/>
          </a:srgbClr>
        </a:solidFill>
        <a:ln w="25400" cap="flat" cmpd="sng" algn="ctr">
          <a:solidFill>
            <a:srgbClr val="4BACC6">
              <a:hueOff val="-1490082"/>
              <a:satOff val="5972"/>
              <a:lumOff val="1294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5A9265-828E-4217-A7C6-2A9037E2D1B6}">
      <dsp:nvSpPr>
        <dsp:cNvPr id="0" name=""/>
        <dsp:cNvSpPr/>
      </dsp:nvSpPr>
      <dsp:spPr>
        <a:xfrm>
          <a:off x="3051554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1986775"/>
            <a:satOff val="7962"/>
            <a:lumOff val="1726"/>
            <a:alphaOff val="0"/>
          </a:srgbClr>
        </a:solidFill>
        <a:ln w="25400" cap="flat" cmpd="sng" algn="ctr">
          <a:solidFill>
            <a:srgbClr val="4BACC6">
              <a:hueOff val="-1986775"/>
              <a:satOff val="7962"/>
              <a:lumOff val="1726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90E464-2263-4ADD-8878-1C1300FC224D}">
      <dsp:nvSpPr>
        <dsp:cNvPr id="0" name=""/>
        <dsp:cNvSpPr/>
      </dsp:nvSpPr>
      <dsp:spPr>
        <a:xfrm>
          <a:off x="3791430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2483469"/>
            <a:satOff val="9953"/>
            <a:lumOff val="2157"/>
            <a:alphaOff val="0"/>
          </a:srgbClr>
        </a:solidFill>
        <a:ln w="25400" cap="flat" cmpd="sng" algn="ctr">
          <a:solidFill>
            <a:srgbClr val="4BACC6">
              <a:hueOff val="-2483469"/>
              <a:satOff val="9953"/>
              <a:lumOff val="2157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5D9740-4F5A-47DE-9FFA-B6BE8EB01D00}">
      <dsp:nvSpPr>
        <dsp:cNvPr id="0" name=""/>
        <dsp:cNvSpPr/>
      </dsp:nvSpPr>
      <dsp:spPr>
        <a:xfrm>
          <a:off x="4531890" y="1128922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2980163"/>
            <a:satOff val="11943"/>
            <a:lumOff val="2588"/>
            <a:alphaOff val="0"/>
          </a:srgbClr>
        </a:solidFill>
        <a:ln w="25400" cap="flat" cmpd="sng" algn="ctr">
          <a:solidFill>
            <a:srgbClr val="4BACC6">
              <a:hueOff val="-2980163"/>
              <a:satOff val="11943"/>
              <a:lumOff val="2588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C818B-7616-43C6-A62F-ECD013127ED2}">
      <dsp:nvSpPr>
        <dsp:cNvPr id="0" name=""/>
        <dsp:cNvSpPr/>
      </dsp:nvSpPr>
      <dsp:spPr>
        <a:xfrm>
          <a:off x="90883" y="1226402"/>
          <a:ext cx="5332367" cy="779842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A. FOMENTAR EN LOS TRABAJADORES LA CALIDAD EN EL SERVICIO PARA DAR A CONOCER DE LA MEJOR MANERA LA INTRODUCCION DE NUEVOS PRODUCTOS Y SERVICIOS.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B. DESARROLLAR UNA CAMPAÑA MASIVA EN DISTINTOS MEDIOS DE COMUNICACION. </a:t>
          </a:r>
        </a:p>
      </dsp:txBody>
      <dsp:txXfrm>
        <a:off x="90883" y="1226402"/>
        <a:ext cx="5332367" cy="779842"/>
      </dsp:txXfrm>
    </dsp:sp>
    <dsp:sp modelId="{1B75E442-C6B5-489F-A71E-92B98DCC156E}">
      <dsp:nvSpPr>
        <dsp:cNvPr id="0" name=""/>
        <dsp:cNvSpPr/>
      </dsp:nvSpPr>
      <dsp:spPr>
        <a:xfrm>
          <a:off x="90883" y="2214769"/>
          <a:ext cx="5263935" cy="190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2</a:t>
          </a:r>
        </a:p>
      </dsp:txBody>
      <dsp:txXfrm>
        <a:off x="90883" y="2214769"/>
        <a:ext cx="5263935" cy="190731"/>
      </dsp:txXfrm>
    </dsp:sp>
    <dsp:sp modelId="{D7C08303-7EF0-4188-B6A0-EFBA62E0982C}">
      <dsp:nvSpPr>
        <dsp:cNvPr id="0" name=""/>
        <dsp:cNvSpPr/>
      </dsp:nvSpPr>
      <dsp:spPr>
        <a:xfrm>
          <a:off x="90883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3476857"/>
            <a:satOff val="13934"/>
            <a:lumOff val="3020"/>
            <a:alphaOff val="0"/>
          </a:srgbClr>
        </a:solidFill>
        <a:ln w="25400" cap="flat" cmpd="sng" algn="ctr">
          <a:solidFill>
            <a:srgbClr val="4BACC6">
              <a:hueOff val="-3476857"/>
              <a:satOff val="13934"/>
              <a:lumOff val="302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27EAB7-989B-49CA-8840-86F964F42B18}">
      <dsp:nvSpPr>
        <dsp:cNvPr id="0" name=""/>
        <dsp:cNvSpPr/>
      </dsp:nvSpPr>
      <dsp:spPr>
        <a:xfrm>
          <a:off x="830758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3973551"/>
            <a:satOff val="15924"/>
            <a:lumOff val="3451"/>
            <a:alphaOff val="0"/>
          </a:srgbClr>
        </a:solidFill>
        <a:ln w="25400" cap="flat" cmpd="sng" algn="ctr">
          <a:solidFill>
            <a:srgbClr val="4BACC6">
              <a:hueOff val="-3973551"/>
              <a:satOff val="15924"/>
              <a:lumOff val="3451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9BB544-EB4E-49D8-8BA2-78FF03E52CD3}">
      <dsp:nvSpPr>
        <dsp:cNvPr id="0" name=""/>
        <dsp:cNvSpPr/>
      </dsp:nvSpPr>
      <dsp:spPr>
        <a:xfrm>
          <a:off x="1571219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4470244"/>
            <a:satOff val="17915"/>
            <a:lumOff val="3883"/>
            <a:alphaOff val="0"/>
          </a:srgbClr>
        </a:solidFill>
        <a:ln w="25400" cap="flat" cmpd="sng" algn="ctr">
          <a:solidFill>
            <a:srgbClr val="4BACC6">
              <a:hueOff val="-4470244"/>
              <a:satOff val="17915"/>
              <a:lumOff val="3883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119F35-579A-455B-BFDD-EFDDC567ADC1}">
      <dsp:nvSpPr>
        <dsp:cNvPr id="0" name=""/>
        <dsp:cNvSpPr/>
      </dsp:nvSpPr>
      <dsp:spPr>
        <a:xfrm>
          <a:off x="2311094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4966938"/>
            <a:satOff val="19906"/>
            <a:lumOff val="4314"/>
            <a:alphaOff val="0"/>
          </a:srgbClr>
        </a:solidFill>
        <a:ln w="25400" cap="flat" cmpd="sng" algn="ctr">
          <a:solidFill>
            <a:srgbClr val="4BACC6">
              <a:hueOff val="-4966938"/>
              <a:satOff val="19906"/>
              <a:lumOff val="4314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DCB00-946D-42FB-9911-FA80FCA3058B}">
      <dsp:nvSpPr>
        <dsp:cNvPr id="0" name=""/>
        <dsp:cNvSpPr/>
      </dsp:nvSpPr>
      <dsp:spPr>
        <a:xfrm>
          <a:off x="3051554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5463632"/>
            <a:satOff val="21896"/>
            <a:lumOff val="4745"/>
            <a:alphaOff val="0"/>
          </a:srgbClr>
        </a:solidFill>
        <a:ln w="25400" cap="flat" cmpd="sng" algn="ctr">
          <a:solidFill>
            <a:srgbClr val="4BACC6">
              <a:hueOff val="-5463632"/>
              <a:satOff val="21896"/>
              <a:lumOff val="4745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B8C52A-7BB7-4C4F-ACE0-F50193AD34DB}">
      <dsp:nvSpPr>
        <dsp:cNvPr id="0" name=""/>
        <dsp:cNvSpPr/>
      </dsp:nvSpPr>
      <dsp:spPr>
        <a:xfrm>
          <a:off x="3791430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5960326"/>
            <a:satOff val="23887"/>
            <a:lumOff val="5177"/>
            <a:alphaOff val="0"/>
          </a:srgbClr>
        </a:solidFill>
        <a:ln w="25400" cap="flat" cmpd="sng" algn="ctr">
          <a:solidFill>
            <a:srgbClr val="4BACC6">
              <a:hueOff val="-5960326"/>
              <a:satOff val="23887"/>
              <a:lumOff val="5177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76D37D-0DD7-44D7-B266-9F90B1B8D011}">
      <dsp:nvSpPr>
        <dsp:cNvPr id="0" name=""/>
        <dsp:cNvSpPr/>
      </dsp:nvSpPr>
      <dsp:spPr>
        <a:xfrm>
          <a:off x="4531890" y="2405501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6457019"/>
            <a:satOff val="25877"/>
            <a:lumOff val="5608"/>
            <a:alphaOff val="0"/>
          </a:srgbClr>
        </a:solidFill>
        <a:ln w="25400" cap="flat" cmpd="sng" algn="ctr">
          <a:solidFill>
            <a:srgbClr val="4BACC6">
              <a:hueOff val="-6457019"/>
              <a:satOff val="25877"/>
              <a:lumOff val="5608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04634-F58B-48CB-9CED-BC1F4DDFA058}">
      <dsp:nvSpPr>
        <dsp:cNvPr id="0" name=""/>
        <dsp:cNvSpPr/>
      </dsp:nvSpPr>
      <dsp:spPr>
        <a:xfrm>
          <a:off x="90883" y="2502981"/>
          <a:ext cx="5332367" cy="779842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BACC6">
              <a:hueOff val="-4966938"/>
              <a:satOff val="19906"/>
              <a:lumOff val="4314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A. ESTABLECER MECANISMOS DE CONVENIOS CON LOS CLIENTES, PARA ESTABLECER PARIDAD EN EL NEGOCIO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B. IMPULSAR EL MEJOR TRATO CON LOS CLIENTES PARA SABER SUS NECESIDADES Y ESTAR PREPARADOS PARA LOS CAMBIOS</a:t>
          </a:r>
        </a:p>
      </dsp:txBody>
      <dsp:txXfrm>
        <a:off x="90883" y="2502981"/>
        <a:ext cx="5332367" cy="779842"/>
      </dsp:txXfrm>
    </dsp:sp>
    <dsp:sp modelId="{C98DEFE0-28C6-45FD-9041-BF75F313551D}">
      <dsp:nvSpPr>
        <dsp:cNvPr id="0" name=""/>
        <dsp:cNvSpPr/>
      </dsp:nvSpPr>
      <dsp:spPr>
        <a:xfrm>
          <a:off x="90883" y="3491348"/>
          <a:ext cx="5263935" cy="2528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3</a:t>
          </a:r>
        </a:p>
      </dsp:txBody>
      <dsp:txXfrm>
        <a:off x="90883" y="3491348"/>
        <a:ext cx="5263935" cy="252869"/>
      </dsp:txXfrm>
    </dsp:sp>
    <dsp:sp modelId="{3E14E939-DAAF-46D8-895C-6A537A40E39E}">
      <dsp:nvSpPr>
        <dsp:cNvPr id="0" name=""/>
        <dsp:cNvSpPr/>
      </dsp:nvSpPr>
      <dsp:spPr>
        <a:xfrm>
          <a:off x="90883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6953714"/>
            <a:satOff val="27868"/>
            <a:lumOff val="6040"/>
            <a:alphaOff val="0"/>
          </a:srgbClr>
        </a:solidFill>
        <a:ln w="25400" cap="flat" cmpd="sng" algn="ctr">
          <a:solidFill>
            <a:srgbClr val="4BACC6">
              <a:hueOff val="-6953714"/>
              <a:satOff val="27868"/>
              <a:lumOff val="604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35E68B-8777-47BF-AAB4-792DA8B49E8D}">
      <dsp:nvSpPr>
        <dsp:cNvPr id="0" name=""/>
        <dsp:cNvSpPr/>
      </dsp:nvSpPr>
      <dsp:spPr>
        <a:xfrm>
          <a:off x="830758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7450407"/>
            <a:satOff val="29858"/>
            <a:lumOff val="6471"/>
            <a:alphaOff val="0"/>
          </a:srgbClr>
        </a:solidFill>
        <a:ln w="25400" cap="flat" cmpd="sng" algn="ctr">
          <a:solidFill>
            <a:srgbClr val="4BACC6">
              <a:hueOff val="-7450407"/>
              <a:satOff val="29858"/>
              <a:lumOff val="6471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D57B7E-0148-4A4A-9511-D444DF0F1C13}">
      <dsp:nvSpPr>
        <dsp:cNvPr id="0" name=""/>
        <dsp:cNvSpPr/>
      </dsp:nvSpPr>
      <dsp:spPr>
        <a:xfrm>
          <a:off x="1571219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7947101"/>
            <a:satOff val="31849"/>
            <a:lumOff val="6902"/>
            <a:alphaOff val="0"/>
          </a:srgbClr>
        </a:solidFill>
        <a:ln w="25400" cap="flat" cmpd="sng" algn="ctr">
          <a:solidFill>
            <a:srgbClr val="4BACC6">
              <a:hueOff val="-7947101"/>
              <a:satOff val="31849"/>
              <a:lumOff val="6902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6066CD-644A-4719-A693-56B497C25C41}">
      <dsp:nvSpPr>
        <dsp:cNvPr id="0" name=""/>
        <dsp:cNvSpPr/>
      </dsp:nvSpPr>
      <dsp:spPr>
        <a:xfrm>
          <a:off x="2311094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8443795"/>
            <a:satOff val="33839"/>
            <a:lumOff val="7334"/>
            <a:alphaOff val="0"/>
          </a:srgbClr>
        </a:solidFill>
        <a:ln w="25400" cap="flat" cmpd="sng" algn="ctr">
          <a:solidFill>
            <a:srgbClr val="4BACC6">
              <a:hueOff val="-8443795"/>
              <a:satOff val="33839"/>
              <a:lumOff val="7334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6DCA66-0D1B-4EDE-8166-2C2B15B9A394}">
      <dsp:nvSpPr>
        <dsp:cNvPr id="0" name=""/>
        <dsp:cNvSpPr/>
      </dsp:nvSpPr>
      <dsp:spPr>
        <a:xfrm>
          <a:off x="3051554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8940489"/>
            <a:satOff val="35830"/>
            <a:lumOff val="7765"/>
            <a:alphaOff val="0"/>
          </a:srgbClr>
        </a:solidFill>
        <a:ln w="25400" cap="flat" cmpd="sng" algn="ctr">
          <a:solidFill>
            <a:srgbClr val="4BACC6">
              <a:hueOff val="-8940489"/>
              <a:satOff val="35830"/>
              <a:lumOff val="7765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F5DED3-553A-43FD-BF8F-36092D74B0D1}">
      <dsp:nvSpPr>
        <dsp:cNvPr id="0" name=""/>
        <dsp:cNvSpPr/>
      </dsp:nvSpPr>
      <dsp:spPr>
        <a:xfrm>
          <a:off x="3791430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9437183"/>
            <a:satOff val="37820"/>
            <a:lumOff val="8197"/>
            <a:alphaOff val="0"/>
          </a:srgbClr>
        </a:solidFill>
        <a:ln w="25400" cap="flat" cmpd="sng" algn="ctr">
          <a:solidFill>
            <a:srgbClr val="4BACC6">
              <a:hueOff val="-9437183"/>
              <a:satOff val="37820"/>
              <a:lumOff val="8197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406B7C-1726-4D35-B685-56C1821AF251}">
      <dsp:nvSpPr>
        <dsp:cNvPr id="0" name=""/>
        <dsp:cNvSpPr/>
      </dsp:nvSpPr>
      <dsp:spPr>
        <a:xfrm>
          <a:off x="4531890" y="3744218"/>
          <a:ext cx="1231761" cy="974802"/>
        </a:xfrm>
        <a:prstGeom prst="chevron">
          <a:avLst>
            <a:gd name="adj" fmla="val 70610"/>
          </a:avLst>
        </a:prstGeom>
        <a:solidFill>
          <a:srgbClr val="4BACC6">
            <a:hueOff val="-9933876"/>
            <a:satOff val="39811"/>
            <a:lumOff val="8628"/>
            <a:alphaOff val="0"/>
          </a:srgbClr>
        </a:solidFill>
        <a:ln w="25400" cap="flat" cmpd="sng" algn="ctr">
          <a:solidFill>
            <a:srgbClr val="4BACC6">
              <a:hueOff val="-9933876"/>
              <a:satOff val="39811"/>
              <a:lumOff val="8628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9DF3F2-1C18-4664-9B4B-DC666DB66D5C}">
      <dsp:nvSpPr>
        <dsp:cNvPr id="0" name=""/>
        <dsp:cNvSpPr/>
      </dsp:nvSpPr>
      <dsp:spPr>
        <a:xfrm>
          <a:off x="90883" y="3841698"/>
          <a:ext cx="5332367" cy="779842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BACC6">
              <a:hueOff val="-9933876"/>
              <a:satOff val="39811"/>
              <a:lumOff val="8628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A. SE DEBERA AUTOMATIZAR PROCESOS DE FUNCIONES, GENERAR MANUALES Y NORMAS, INTENTANDO GENERALIZAR LAS OPERACIONES PARA CUALQUIER SUCURSAL.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B.PARA LOGRAR UNA MAYOR PENETRACION EN EL MERCADO DONDE SE ABRIRÁ UNA NUEVA SUCURUSAL,  SE LANZARÁ UNA PROMOCION PARA LA CAPTACION DE MAS CLIENTES.</a:t>
          </a:r>
        </a:p>
      </dsp:txBody>
      <dsp:txXfrm>
        <a:off x="90883" y="3841698"/>
        <a:ext cx="5332367" cy="7798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BDF2F4-F3EF-4364-8EBC-673B2DD2B361}">
      <dsp:nvSpPr>
        <dsp:cNvPr id="0" name=""/>
        <dsp:cNvSpPr/>
      </dsp:nvSpPr>
      <dsp:spPr>
        <a:xfrm rot="5400000">
          <a:off x="2316104" y="-211087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Construir alianzas de negocios con más organizaciones y clientes.</a:t>
          </a:r>
          <a:endParaRPr lang="es-MX" sz="1100" b="0" kern="12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 rot="-5400000">
        <a:off x="2382277" y="206897"/>
        <a:ext cx="1109035" cy="827586"/>
      </dsp:txXfrm>
    </dsp:sp>
    <dsp:sp modelId="{ADCD1CD4-FE6B-4664-BF66-B8F65413BA19}">
      <dsp:nvSpPr>
        <dsp:cNvPr id="0" name=""/>
        <dsp:cNvSpPr/>
      </dsp:nvSpPr>
      <dsp:spPr>
        <a:xfrm>
          <a:off x="3451059" y="0"/>
          <a:ext cx="403069" cy="2632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 A. </a:t>
          </a:r>
        </a:p>
      </dsp:txBody>
      <dsp:txXfrm>
        <a:off x="3451059" y="0"/>
        <a:ext cx="403069" cy="263227"/>
      </dsp:txXfrm>
    </dsp:sp>
    <dsp:sp modelId="{29BB4E45-1002-4AE4-91E2-748D77A6A7E4}">
      <dsp:nvSpPr>
        <dsp:cNvPr id="0" name=""/>
        <dsp:cNvSpPr/>
      </dsp:nvSpPr>
      <dsp:spPr>
        <a:xfrm rot="5400000">
          <a:off x="571380" y="-199387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9BBB59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Mantener al recurso humano  como personal fijo</a:t>
          </a:r>
        </a:p>
      </dsp:txBody>
      <dsp:txXfrm rot="-5400000">
        <a:off x="637553" y="218597"/>
        <a:ext cx="1109035" cy="827586"/>
      </dsp:txXfrm>
    </dsp:sp>
    <dsp:sp modelId="{2E1128B1-4D05-4DC0-AAC3-E0731BAF1216}">
      <dsp:nvSpPr>
        <dsp:cNvPr id="0" name=""/>
        <dsp:cNvSpPr/>
      </dsp:nvSpPr>
      <dsp:spPr>
        <a:xfrm rot="5400000">
          <a:off x="626278" y="887533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Atracción de la atención del cliente </a:t>
          </a:r>
        </a:p>
      </dsp:txBody>
      <dsp:txXfrm rot="-5400000">
        <a:off x="692451" y="1305517"/>
        <a:ext cx="1109035" cy="827586"/>
      </dsp:txXfrm>
    </dsp:sp>
    <dsp:sp modelId="{A3360550-6496-41CF-9C5E-27C6167110B5}">
      <dsp:nvSpPr>
        <dsp:cNvPr id="0" name=""/>
        <dsp:cNvSpPr/>
      </dsp:nvSpPr>
      <dsp:spPr>
        <a:xfrm>
          <a:off x="59940" y="1988833"/>
          <a:ext cx="340492" cy="3511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1.B.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59940" y="1988833"/>
        <a:ext cx="340492" cy="351166"/>
      </dsp:txXfrm>
    </dsp:sp>
    <dsp:sp modelId="{62BDE8E1-A888-421E-AEF4-C336C93B2DD6}">
      <dsp:nvSpPr>
        <dsp:cNvPr id="0" name=""/>
        <dsp:cNvSpPr/>
      </dsp:nvSpPr>
      <dsp:spPr>
        <a:xfrm rot="5400000">
          <a:off x="2373201" y="887533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BACC6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Lograr una mayor exposición del producto</a:t>
          </a:r>
          <a:endParaRPr lang="es-MX" sz="1100" b="0" kern="12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 rot="-5400000">
        <a:off x="2439374" y="1305517"/>
        <a:ext cx="1109035" cy="82758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BDF2F4-F3EF-4364-8EBC-673B2DD2B361}">
      <dsp:nvSpPr>
        <dsp:cNvPr id="0" name=""/>
        <dsp:cNvSpPr/>
      </dsp:nvSpPr>
      <dsp:spPr>
        <a:xfrm rot="5400000">
          <a:off x="2316104" y="-211087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relaciones mas estrechas con los clientes, gananado su lealtad.</a:t>
          </a:r>
        </a:p>
      </dsp:txBody>
      <dsp:txXfrm rot="-5400000">
        <a:off x="2382277" y="206897"/>
        <a:ext cx="1109035" cy="827586"/>
      </dsp:txXfrm>
    </dsp:sp>
    <dsp:sp modelId="{ADCD1CD4-FE6B-4664-BF66-B8F65413BA19}">
      <dsp:nvSpPr>
        <dsp:cNvPr id="0" name=""/>
        <dsp:cNvSpPr/>
      </dsp:nvSpPr>
      <dsp:spPr>
        <a:xfrm>
          <a:off x="3451059" y="0"/>
          <a:ext cx="403069" cy="2632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2. A. </a:t>
          </a:r>
        </a:p>
      </dsp:txBody>
      <dsp:txXfrm>
        <a:off x="3451059" y="0"/>
        <a:ext cx="403069" cy="263227"/>
      </dsp:txXfrm>
    </dsp:sp>
    <dsp:sp modelId="{29BB4E45-1002-4AE4-91E2-748D77A6A7E4}">
      <dsp:nvSpPr>
        <dsp:cNvPr id="0" name=""/>
        <dsp:cNvSpPr/>
      </dsp:nvSpPr>
      <dsp:spPr>
        <a:xfrm rot="5400000">
          <a:off x="571380" y="-199387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9BBB59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Lograr un mayor margen de ganancia o  aumentar la sensación de calidad.</a:t>
          </a:r>
          <a:endParaRPr lang="es-MX" sz="1100" kern="12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 rot="-5400000">
        <a:off x="637553" y="218597"/>
        <a:ext cx="1109035" cy="827586"/>
      </dsp:txXfrm>
    </dsp:sp>
    <dsp:sp modelId="{2E1128B1-4D05-4DC0-AAC3-E0731BAF1216}">
      <dsp:nvSpPr>
        <dsp:cNvPr id="0" name=""/>
        <dsp:cNvSpPr/>
      </dsp:nvSpPr>
      <dsp:spPr>
        <a:xfrm rot="5400000">
          <a:off x="626278" y="887533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Aumentar las competencias del personal.</a:t>
          </a:r>
          <a:endParaRPr lang="es-MX" sz="1100" kern="12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 rot="-5400000">
        <a:off x="692451" y="1305517"/>
        <a:ext cx="1109035" cy="827586"/>
      </dsp:txXfrm>
    </dsp:sp>
    <dsp:sp modelId="{A3360550-6496-41CF-9C5E-27C6167110B5}">
      <dsp:nvSpPr>
        <dsp:cNvPr id="0" name=""/>
        <dsp:cNvSpPr/>
      </dsp:nvSpPr>
      <dsp:spPr>
        <a:xfrm>
          <a:off x="59940" y="1988833"/>
          <a:ext cx="340492" cy="3511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2.B.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59940" y="1988833"/>
        <a:ext cx="340492" cy="351166"/>
      </dsp:txXfrm>
    </dsp:sp>
    <dsp:sp modelId="{62BDE8E1-A888-421E-AEF4-C336C93B2DD6}">
      <dsp:nvSpPr>
        <dsp:cNvPr id="0" name=""/>
        <dsp:cNvSpPr/>
      </dsp:nvSpPr>
      <dsp:spPr>
        <a:xfrm rot="5400000">
          <a:off x="2373201" y="887533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BACC6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Mejorar sistemas de comunicacion interna.</a:t>
          </a:r>
        </a:p>
      </dsp:txBody>
      <dsp:txXfrm rot="-5400000">
        <a:off x="2439374" y="1305517"/>
        <a:ext cx="1109035" cy="8275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BDF2F4-F3EF-4364-8EBC-673B2DD2B361}">
      <dsp:nvSpPr>
        <dsp:cNvPr id="0" name=""/>
        <dsp:cNvSpPr/>
      </dsp:nvSpPr>
      <dsp:spPr>
        <a:xfrm rot="5400000">
          <a:off x="2316104" y="-211087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Mejorar la producitividad</a:t>
          </a:r>
        </a:p>
      </dsp:txBody>
      <dsp:txXfrm rot="-5400000">
        <a:off x="2382277" y="206897"/>
        <a:ext cx="1109035" cy="827586"/>
      </dsp:txXfrm>
    </dsp:sp>
    <dsp:sp modelId="{ADCD1CD4-FE6B-4664-BF66-B8F65413BA19}">
      <dsp:nvSpPr>
        <dsp:cNvPr id="0" name=""/>
        <dsp:cNvSpPr/>
      </dsp:nvSpPr>
      <dsp:spPr>
        <a:xfrm>
          <a:off x="3451059" y="0"/>
          <a:ext cx="403069" cy="2632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3. A. </a:t>
          </a:r>
        </a:p>
      </dsp:txBody>
      <dsp:txXfrm>
        <a:off x="3451059" y="0"/>
        <a:ext cx="403069" cy="263227"/>
      </dsp:txXfrm>
    </dsp:sp>
    <dsp:sp modelId="{29BB4E45-1002-4AE4-91E2-748D77A6A7E4}">
      <dsp:nvSpPr>
        <dsp:cNvPr id="0" name=""/>
        <dsp:cNvSpPr/>
      </dsp:nvSpPr>
      <dsp:spPr>
        <a:xfrm rot="5400000">
          <a:off x="571380" y="-199387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9BBB59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Generalizar procedimientos en los sistemas.</a:t>
          </a:r>
        </a:p>
      </dsp:txBody>
      <dsp:txXfrm rot="-5400000">
        <a:off x="637553" y="218597"/>
        <a:ext cx="1109035" cy="827586"/>
      </dsp:txXfrm>
    </dsp:sp>
    <dsp:sp modelId="{2E1128B1-4D05-4DC0-AAC3-E0731BAF1216}">
      <dsp:nvSpPr>
        <dsp:cNvPr id="0" name=""/>
        <dsp:cNvSpPr/>
      </dsp:nvSpPr>
      <dsp:spPr>
        <a:xfrm rot="5400000">
          <a:off x="626278" y="887533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 lanzar nuevas promociones de ventas con el fin de incentivarlas y aumentar ganancias.</a:t>
          </a:r>
          <a:endParaRPr lang="es-MX" sz="1100" kern="12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 rot="-5400000">
        <a:off x="692451" y="1305517"/>
        <a:ext cx="1109035" cy="827586"/>
      </dsp:txXfrm>
    </dsp:sp>
    <dsp:sp modelId="{A3360550-6496-41CF-9C5E-27C6167110B5}">
      <dsp:nvSpPr>
        <dsp:cNvPr id="0" name=""/>
        <dsp:cNvSpPr/>
      </dsp:nvSpPr>
      <dsp:spPr>
        <a:xfrm>
          <a:off x="59940" y="1988833"/>
          <a:ext cx="340492" cy="3511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3.B.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59940" y="1988833"/>
        <a:ext cx="340492" cy="351166"/>
      </dsp:txXfrm>
    </dsp:sp>
    <dsp:sp modelId="{62BDE8E1-A888-421E-AEF4-C336C93B2DD6}">
      <dsp:nvSpPr>
        <dsp:cNvPr id="0" name=""/>
        <dsp:cNvSpPr/>
      </dsp:nvSpPr>
      <dsp:spPr>
        <a:xfrm rot="5400000">
          <a:off x="2381997" y="887533"/>
          <a:ext cx="1241379" cy="166355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BACC6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solidFill>
                <a:sysClr val="window" lastClr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Abrir nuevos puntos de ventas con el fin de lograr una mayor cobertura de los productos y servicios.</a:t>
          </a:r>
          <a:endParaRPr lang="es-MX" sz="1100" kern="1200">
            <a:solidFill>
              <a:sysClr val="window" lastClr="FFFFFF"/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 rot="-5400000">
        <a:off x="2448170" y="1305517"/>
        <a:ext cx="1109035" cy="8275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EEB39057B64995B22AAE0E7700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9340B-B83C-466D-81A1-13F8DC02964D}"/>
      </w:docPartPr>
      <w:docPartBody>
        <w:p w:rsidR="00CF1101" w:rsidRDefault="00F76C8A">
          <w:pPr>
            <w:pStyle w:val="43EEB39057B64995B22AAE0E7700A6A6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1F58D2DD32614702B3D8A951A305E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09E65-EC70-432B-8823-9093718D1808}"/>
      </w:docPartPr>
      <w:docPartBody>
        <w:p w:rsidR="00CF1101" w:rsidRDefault="00F76C8A">
          <w:pPr>
            <w:pStyle w:val="1F58D2DD32614702B3D8A951A305E60E"/>
          </w:pPr>
          <w:r>
            <w:rPr>
              <w:lang w:val="es-ES"/>
            </w:rPr>
            <w:t>[Escriba el subtítulo del documento]</w:t>
          </w:r>
        </w:p>
      </w:docPartBody>
    </w:docPart>
    <w:docPart>
      <w:docPartPr>
        <w:name w:val="E7407555BE47401899C17D49216EE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F2B0-044D-4308-9FF8-1D2034360EEA}"/>
      </w:docPartPr>
      <w:docPartBody>
        <w:p w:rsidR="00CF1101" w:rsidRDefault="00F76C8A">
          <w:pPr>
            <w:pStyle w:val="E7407555BE47401899C17D49216EE0B5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8A"/>
    <w:rsid w:val="00CF1101"/>
    <w:rsid w:val="00E82393"/>
    <w:rsid w:val="00F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29 DE ABRIL DE 2015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29E725-0422-4662-80D8-2A5C0E7A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16</TotalTime>
  <Pages>7</Pages>
  <Words>494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MATERIA. PLANEACIÓN ESTRATÉGICA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</dc:title>
  <dc:subject>ELABORACIÓN</dc:subject>
  <dc:creator>Fanny Domínguez Aguilar</dc:creator>
  <cp:lastModifiedBy>Fanny</cp:lastModifiedBy>
  <cp:revision>3</cp:revision>
  <dcterms:created xsi:type="dcterms:W3CDTF">2015-04-15T17:12:00Z</dcterms:created>
  <dcterms:modified xsi:type="dcterms:W3CDTF">2015-04-30T00:05:00Z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